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B0A" w:rsidRDefault="003B3B0A">
      <w:pPr>
        <w:pStyle w:val="Heading1"/>
      </w:pPr>
      <w:r>
        <w:t>Unit 1—Getting Started with Java</w:t>
      </w:r>
    </w:p>
    <w:p w:rsidR="003B3B0A" w:rsidRDefault="003B3B0A">
      <w:pPr>
        <w:pStyle w:val="Heading1"/>
      </w:pPr>
      <w:r>
        <w:t>Chapter 4—</w:t>
      </w:r>
      <w:r w:rsidRPr="00031392">
        <w:t xml:space="preserve"> </w:t>
      </w:r>
      <w:r>
        <w:t>Introduction to Control Statements</w:t>
      </w:r>
    </w:p>
    <w:p w:rsidR="003B3B0A" w:rsidRDefault="003B3B0A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4.1</w:t>
      </w:r>
    </w:p>
    <w:p w:rsidR="003B3B0A" w:rsidRPr="004754B5" w:rsidRDefault="003B3B0A" w:rsidP="006417B8"/>
    <w:p w:rsidR="003B3B0A" w:rsidRDefault="003B3B0A" w:rsidP="006417B8">
      <w:pPr>
        <w:ind w:firstLine="330"/>
      </w:pPr>
      <w:r>
        <w:t>1.</w:t>
      </w:r>
    </w:p>
    <w:p w:rsidR="003B3B0A" w:rsidRDefault="003B3B0A" w:rsidP="006417B8">
      <w:pPr>
        <w:ind w:left="220" w:firstLine="330"/>
        <w:rPr>
          <w:rFonts w:ascii="Courier New" w:hAnsi="Courier New" w:cs="Courier New"/>
          <w:sz w:val="18"/>
        </w:rPr>
      </w:pPr>
      <w:r>
        <w:t xml:space="preserve">a. </w:t>
      </w:r>
      <w:r>
        <w:rPr>
          <w:rFonts w:ascii="Courier New" w:hAnsi="Courier New" w:cs="Courier New"/>
          <w:sz w:val="18"/>
        </w:rPr>
        <w:t>x *= 2;</w:t>
      </w:r>
    </w:p>
    <w:p w:rsidR="003B3B0A" w:rsidRDefault="003B3B0A" w:rsidP="006417B8">
      <w:pPr>
        <w:ind w:left="220" w:firstLine="330"/>
        <w:rPr>
          <w:rFonts w:ascii="Courier New" w:hAnsi="Courier New" w:cs="Courier New"/>
          <w:sz w:val="18"/>
        </w:rPr>
      </w:pPr>
      <w:r>
        <w:t>b.</w:t>
      </w:r>
      <w:r>
        <w:rPr>
          <w:rFonts w:ascii="Courier New" w:hAnsi="Courier New" w:cs="Courier New"/>
          <w:sz w:val="18"/>
        </w:rPr>
        <w:t xml:space="preserve"> y %= 2;</w:t>
      </w:r>
    </w:p>
    <w:p w:rsidR="003B3B0A" w:rsidRDefault="003B3B0A" w:rsidP="006417B8">
      <w:pPr>
        <w:ind w:firstLine="330"/>
      </w:pPr>
      <w:r>
        <w:t>2.</w:t>
      </w:r>
    </w:p>
    <w:p w:rsidR="003B3B0A" w:rsidRPr="00F015CC" w:rsidRDefault="003B3B0A" w:rsidP="006417B8">
      <w:pPr>
        <w:ind w:left="220" w:firstLine="330"/>
      </w:pPr>
      <w:r>
        <w:t>a.</w:t>
      </w:r>
      <w:r>
        <w:tab/>
        <w:t xml:space="preserve"> </w:t>
      </w:r>
      <w:r w:rsidRPr="00F015CC">
        <w:rPr>
          <w:rFonts w:ascii="Courier New" w:hAnsi="Courier New" w:cs="Courier New"/>
          <w:sz w:val="18"/>
        </w:rPr>
        <w:t>x = x + 5;</w:t>
      </w:r>
    </w:p>
    <w:p w:rsidR="003B3B0A" w:rsidRDefault="003B3B0A" w:rsidP="006417B8">
      <w:pPr>
        <w:ind w:left="220" w:firstLine="330"/>
      </w:pPr>
      <w:r>
        <w:t xml:space="preserve">b. </w:t>
      </w:r>
      <w:r w:rsidRPr="00F015CC">
        <w:rPr>
          <w:rFonts w:ascii="Courier New" w:hAnsi="Courier New" w:cs="Courier New"/>
          <w:sz w:val="18"/>
        </w:rPr>
        <w:t>x = x * x;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4.2</w:t>
      </w:r>
    </w:p>
    <w:p w:rsidR="003B3B0A" w:rsidRPr="004754B5" w:rsidRDefault="003B3B0A" w:rsidP="006417B8"/>
    <w:p w:rsidR="003B3B0A" w:rsidRDefault="003B3B0A" w:rsidP="006417B8">
      <w:pPr>
        <w:ind w:left="330"/>
      </w:pPr>
      <w:r>
        <w:t>1.</w:t>
      </w:r>
    </w:p>
    <w:p w:rsidR="003B3B0A" w:rsidRDefault="003B3B0A" w:rsidP="006417B8">
      <w:pPr>
        <w:ind w:left="330" w:firstLine="220"/>
      </w:pPr>
      <w:r>
        <w:t>a.</w:t>
      </w:r>
      <w:r>
        <w:tab/>
        <w:t xml:space="preserve"> 2</w:t>
      </w:r>
    </w:p>
    <w:p w:rsidR="003B3B0A" w:rsidRDefault="003B3B0A" w:rsidP="006417B8">
      <w:pPr>
        <w:ind w:left="330" w:firstLine="220"/>
      </w:pPr>
      <w:r>
        <w:t>b. 4</w:t>
      </w:r>
    </w:p>
    <w:p w:rsidR="003B3B0A" w:rsidRDefault="003B3B0A" w:rsidP="006417B8">
      <w:pPr>
        <w:ind w:left="330" w:firstLine="220"/>
      </w:pPr>
      <w:r>
        <w:t>c.</w:t>
      </w:r>
      <w:r>
        <w:tab/>
        <w:t xml:space="preserve"> 64</w:t>
      </w:r>
    </w:p>
    <w:p w:rsidR="003B3B0A" w:rsidRDefault="003B3B0A" w:rsidP="006417B8">
      <w:pPr>
        <w:ind w:left="330" w:firstLine="220"/>
      </w:pPr>
      <w:r>
        <w:t>d. 2</w:t>
      </w:r>
    </w:p>
    <w:p w:rsidR="003B3B0A" w:rsidRDefault="003B3B0A" w:rsidP="006417B8">
      <w:pPr>
        <w:ind w:left="330"/>
      </w:pPr>
      <w:r>
        <w:t>2.</w:t>
      </w:r>
      <w:r>
        <w:tab/>
        <w:t xml:space="preserve">Both answers assume that </w:t>
      </w:r>
      <w:r>
        <w:rPr>
          <w:rFonts w:ascii="Courier New" w:hAnsi="Courier New" w:cs="Courier New"/>
          <w:sz w:val="18"/>
        </w:rPr>
        <w:t>generator</w:t>
      </w:r>
      <w:r>
        <w:t xml:space="preserve"> refers to an instance of class </w:t>
      </w:r>
      <w:r>
        <w:rPr>
          <w:rFonts w:ascii="Courier New" w:hAnsi="Courier New" w:cs="Courier New"/>
          <w:sz w:val="18"/>
        </w:rPr>
        <w:t>Random</w:t>
      </w:r>
      <w:r>
        <w:t>.</w:t>
      </w:r>
    </w:p>
    <w:p w:rsidR="003B3B0A" w:rsidRDefault="003B3B0A" w:rsidP="006417B8">
      <w:pPr>
        <w:ind w:left="550"/>
        <w:rPr>
          <w:rFonts w:ascii="Courier New" w:hAnsi="Courier New" w:cs="Courier New"/>
          <w:sz w:val="18"/>
        </w:rPr>
      </w:pPr>
      <w:r>
        <w:t>a.</w:t>
      </w:r>
      <w:r>
        <w:tab/>
        <w:t xml:space="preserve"> </w:t>
      </w:r>
      <w:r>
        <w:rPr>
          <w:rFonts w:ascii="Courier New" w:hAnsi="Courier New" w:cs="Courier New"/>
          <w:sz w:val="18"/>
        </w:rPr>
        <w:t>System.out.println(1 + generator.nextInt(20));</w:t>
      </w:r>
    </w:p>
    <w:p w:rsidR="003B3B0A" w:rsidRDefault="003B3B0A" w:rsidP="006417B8">
      <w:pPr>
        <w:ind w:left="550"/>
      </w:pPr>
      <w:r>
        <w:t xml:space="preserve">b. </w:t>
      </w:r>
      <w:r>
        <w:rPr>
          <w:rFonts w:ascii="Courier New" w:hAnsi="Courier New" w:cs="Courier New"/>
          <w:sz w:val="18"/>
        </w:rPr>
        <w:t>System.out.println(1 + 10 * generator.nextDouble());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4.3</w:t>
      </w:r>
    </w:p>
    <w:p w:rsidR="003B3B0A" w:rsidRPr="004754B5" w:rsidRDefault="003B3B0A" w:rsidP="006417B8"/>
    <w:p w:rsidR="003B3B0A" w:rsidRDefault="003B3B0A">
      <w:pPr>
        <w:numPr>
          <w:ilvl w:val="0"/>
          <w:numId w:val="16"/>
        </w:numPr>
      </w:pPr>
      <w:r>
        <w:t xml:space="preserve">Jill uses a </w:t>
      </w:r>
      <w:r w:rsidRPr="00F015CC">
        <w:t>while</w:t>
      </w:r>
      <w:r>
        <w:t xml:space="preserve"> statement in her instructions because there might be more than one cow to milk.</w:t>
      </w:r>
    </w:p>
    <w:p w:rsidR="003B3B0A" w:rsidRDefault="003B3B0A">
      <w:pPr>
        <w:numPr>
          <w:ilvl w:val="0"/>
          <w:numId w:val="16"/>
        </w:numPr>
      </w:pPr>
      <w:r>
        <w:t xml:space="preserve">Jill uses an </w:t>
      </w:r>
      <w:r w:rsidRPr="005A6B43">
        <w:rPr>
          <w:rFonts w:ascii="Courier New" w:hAnsi="Courier New" w:cs="Courier New"/>
          <w:sz w:val="18"/>
          <w:szCs w:val="18"/>
        </w:rPr>
        <w:t>if-else</w:t>
      </w:r>
      <w:r>
        <w:t xml:space="preserve"> statement in her instructions because there are two different types of cows, leading to two different cases (colors of buckets) for depositing the milk.</w:t>
      </w:r>
    </w:p>
    <w:p w:rsidR="003B3B0A" w:rsidRDefault="003B3B0A">
      <w:pPr>
        <w:ind w:left="720"/>
      </w:pPr>
      <w:r>
        <w:t xml:space="preserve">a. 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if (the piece is red)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put it on a red square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put it on a black square</w:t>
      </w:r>
    </w:p>
    <w:p w:rsidR="003B3B0A" w:rsidRDefault="003B3B0A">
      <w:pPr>
        <w:ind w:left="720"/>
      </w:pPr>
      <w:r>
        <w:t xml:space="preserve">b. 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if (your shoes are muddy)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take them off and leave them outside the door</w:t>
      </w:r>
    </w:p>
    <w:p w:rsidR="003B3B0A" w:rsidRDefault="003B3B0A">
      <w:pPr>
        <w:ind w:left="720"/>
      </w:pPr>
      <w:r>
        <w:t xml:space="preserve">c. 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(there are more marbles on the floor){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pick a marble up off the floor</w:t>
      </w:r>
    </w:p>
    <w:p w:rsidR="003B3B0A" w:rsidRDefault="003B3B0A">
      <w:pPr>
        <w:ind w:left="7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put the marble in a bag</w:t>
      </w:r>
    </w:p>
    <w:p w:rsidR="003B3B0A" w:rsidRDefault="003B3B0A">
      <w:pPr>
        <w:numPr>
          <w:ilvl w:val="0"/>
          <w:numId w:val="16"/>
        </w:numPr>
      </w:pPr>
    </w:p>
    <w:p w:rsidR="003B3B0A" w:rsidRDefault="003B3B0A">
      <w:pPr>
        <w:numPr>
          <w:ilvl w:val="1"/>
          <w:numId w:val="17"/>
        </w:numPr>
      </w:pPr>
      <w:r>
        <w:t xml:space="preserve">This segment leaves the larger value in </w:t>
      </w:r>
      <w:r w:rsidRPr="00703B17">
        <w:rPr>
          <w:rFonts w:ascii="Courier New" w:hAnsi="Courier New" w:cs="Courier New"/>
          <w:sz w:val="18"/>
        </w:rPr>
        <w:t>y</w:t>
      </w:r>
      <w:r>
        <w:t xml:space="preserve"> and the smaller value in </w:t>
      </w:r>
      <w:r w:rsidRPr="00703B17">
        <w:rPr>
          <w:rFonts w:ascii="Courier New" w:hAnsi="Courier New" w:cs="Courier New"/>
          <w:sz w:val="18"/>
        </w:rPr>
        <w:t>x</w:t>
      </w:r>
      <w:r>
        <w:t>.</w:t>
      </w:r>
    </w:p>
    <w:p w:rsidR="003B3B0A" w:rsidRDefault="003B3B0A">
      <w:pPr>
        <w:numPr>
          <w:ilvl w:val="1"/>
          <w:numId w:val="17"/>
        </w:numPr>
      </w:pPr>
      <w:r>
        <w:t>This segment inputs a user-specified number of integers and outputs the average of their absolute values.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4.4</w:t>
      </w:r>
    </w:p>
    <w:p w:rsidR="003B3B0A" w:rsidRPr="005A6B43" w:rsidRDefault="003B3B0A" w:rsidP="006417B8"/>
    <w:p w:rsidR="003B3B0A" w:rsidRDefault="003B3B0A">
      <w:pPr>
        <w:numPr>
          <w:ilvl w:val="0"/>
          <w:numId w:val="18"/>
        </w:numPr>
      </w:pPr>
      <w:r>
        <w:t xml:space="preserve">The condition of an </w:t>
      </w:r>
      <w:r>
        <w:rPr>
          <w:rFonts w:ascii="Courier" w:hAnsi="Courier"/>
          <w:color w:val="000000"/>
          <w:kern w:val="28"/>
          <w:sz w:val="18"/>
        </w:rPr>
        <w:t>if</w:t>
      </w:r>
      <w:r>
        <w:t xml:space="preserve"> statement must contain a Boolean expression.</w:t>
      </w:r>
    </w:p>
    <w:p w:rsidR="003B3B0A" w:rsidRDefault="003B3B0A">
      <w:pPr>
        <w:numPr>
          <w:ilvl w:val="0"/>
          <w:numId w:val="18"/>
        </w:numPr>
      </w:pPr>
      <w:r>
        <w:t>The curly braces enclose a sequence of statements that are treated as a logical unit.</w:t>
      </w:r>
    </w:p>
    <w:p w:rsidR="003B3B0A" w:rsidRDefault="003B3B0A">
      <w:pPr>
        <w:numPr>
          <w:ilvl w:val="0"/>
          <w:numId w:val="18"/>
        </w:numPr>
      </w:pPr>
      <w:r>
        <w:t xml:space="preserve">An </w:t>
      </w:r>
      <w:r>
        <w:rPr>
          <w:rFonts w:ascii="Courier" w:hAnsi="Courier"/>
          <w:color w:val="000000"/>
          <w:kern w:val="28"/>
          <w:sz w:val="18"/>
        </w:rPr>
        <w:t>if</w:t>
      </w:r>
      <w:r>
        <w:t xml:space="preserve"> statement provides a one-way decision. A single action is executed if the condition is true; otherwise, control proceeds to the next statement after the </w:t>
      </w:r>
      <w:r>
        <w:rPr>
          <w:rFonts w:ascii="Courier" w:hAnsi="Courier"/>
          <w:color w:val="000000"/>
          <w:kern w:val="28"/>
          <w:sz w:val="18"/>
        </w:rPr>
        <w:t>if</w:t>
      </w:r>
      <w:r>
        <w:t xml:space="preserve"> statement. An </w:t>
      </w:r>
      <w:r>
        <w:rPr>
          <w:rFonts w:ascii="Courier" w:hAnsi="Courier"/>
          <w:color w:val="000000"/>
          <w:kern w:val="28"/>
          <w:sz w:val="18"/>
        </w:rPr>
        <w:t>if-else</w:t>
      </w:r>
      <w:r>
        <w:t xml:space="preserve"> statement provides a two-way decision. The action following the condition is executed if the condition is true; otherwise, the action after the </w:t>
      </w:r>
      <w:r>
        <w:rPr>
          <w:rFonts w:ascii="Courier" w:hAnsi="Courier"/>
          <w:color w:val="000000"/>
          <w:kern w:val="28"/>
          <w:sz w:val="18"/>
        </w:rPr>
        <w:t>else</w:t>
      </w:r>
      <w:r>
        <w:t xml:space="preserve"> is executed.</w:t>
      </w:r>
    </w:p>
    <w:p w:rsidR="003B3B0A" w:rsidRDefault="003B3B0A">
      <w:pPr>
        <w:numPr>
          <w:ilvl w:val="0"/>
          <w:numId w:val="18"/>
        </w:numPr>
      </w:pPr>
    </w:p>
    <w:p w:rsidR="003B3B0A" w:rsidRDefault="003B3B0A">
      <w:pPr>
        <w:numPr>
          <w:ilvl w:val="1"/>
          <w:numId w:val="18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true</w:t>
      </w:r>
    </w:p>
    <w:p w:rsidR="003B3B0A" w:rsidRDefault="003B3B0A">
      <w:pPr>
        <w:numPr>
          <w:ilvl w:val="1"/>
          <w:numId w:val="18"/>
        </w:numPr>
      </w:pPr>
      <w:r>
        <w:rPr>
          <w:rFonts w:ascii="Courier New" w:hAnsi="Courier New" w:cs="Courier New"/>
          <w:sz w:val="18"/>
        </w:rPr>
        <w:t>true</w:t>
      </w:r>
    </w:p>
    <w:p w:rsidR="003B3B0A" w:rsidRDefault="003B3B0A">
      <w:pPr>
        <w:numPr>
          <w:ilvl w:val="1"/>
          <w:numId w:val="18"/>
        </w:numPr>
      </w:pPr>
      <w:r>
        <w:rPr>
          <w:rFonts w:ascii="Courier New" w:hAnsi="Courier New" w:cs="Courier New"/>
          <w:sz w:val="18"/>
        </w:rPr>
        <w:t>false</w:t>
      </w:r>
    </w:p>
    <w:p w:rsidR="003B3B0A" w:rsidRDefault="003B3B0A">
      <w:pPr>
        <w:numPr>
          <w:ilvl w:val="0"/>
          <w:numId w:val="18"/>
        </w:numPr>
      </w:pPr>
    </w:p>
    <w:p w:rsidR="003B3B0A" w:rsidRDefault="003B3B0A">
      <w:pPr>
        <w:numPr>
          <w:ilvl w:val="1"/>
          <w:numId w:val="18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 &gt; 0</w:t>
      </w:r>
    </w:p>
    <w:p w:rsidR="003B3B0A" w:rsidRDefault="003B3B0A">
      <w:pPr>
        <w:numPr>
          <w:ilvl w:val="1"/>
          <w:numId w:val="18"/>
        </w:numPr>
      </w:pPr>
      <w:r>
        <w:rPr>
          <w:rFonts w:ascii="Courier New" w:hAnsi="Courier New" w:cs="Courier New"/>
          <w:sz w:val="18"/>
        </w:rPr>
        <w:t>numSeconds == 60</w:t>
      </w:r>
    </w:p>
    <w:p w:rsidR="003B3B0A" w:rsidRDefault="003B3B0A">
      <w:pPr>
        <w:numPr>
          <w:ilvl w:val="1"/>
          <w:numId w:val="18"/>
        </w:numPr>
      </w:pPr>
      <w:r>
        <w:rPr>
          <w:rFonts w:ascii="Courier New" w:hAnsi="Courier New" w:cs="Courier New"/>
          <w:sz w:val="18"/>
        </w:rPr>
        <w:t>c == Math.round(Math.sqrt(a * a + b * b))</w:t>
      </w:r>
    </w:p>
    <w:p w:rsidR="003B3B0A" w:rsidRDefault="003B3B0A">
      <w:pPr>
        <w:numPr>
          <w:ilvl w:val="0"/>
          <w:numId w:val="18"/>
        </w:numPr>
      </w:pPr>
    </w:p>
    <w:p w:rsidR="003B3B0A" w:rsidRDefault="003B3B0A">
      <w:pPr>
        <w:numPr>
          <w:ilvl w:val="1"/>
          <w:numId w:val="18"/>
        </w:num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5</w:t>
      </w:r>
    </w:p>
    <w:p w:rsidR="003B3B0A" w:rsidRDefault="003B3B0A">
      <w:pPr>
        <w:numPr>
          <w:ilvl w:val="1"/>
          <w:numId w:val="18"/>
        </w:numPr>
      </w:pPr>
      <w:r>
        <w:rPr>
          <w:rFonts w:ascii="Courier New" w:hAnsi="Courier New" w:cs="Courier New"/>
          <w:sz w:val="18"/>
        </w:rPr>
        <w:t>Equal</w:t>
      </w:r>
    </w:p>
    <w:p w:rsidR="003B3B0A" w:rsidRDefault="003B3B0A">
      <w:pPr>
        <w:numPr>
          <w:ilvl w:val="0"/>
          <w:numId w:val="18"/>
        </w:numPr>
      </w:pPr>
    </w:p>
    <w:p w:rsidR="003B3B0A" w:rsidRDefault="003B3B0A">
      <w:pPr>
        <w:numPr>
          <w:ilvl w:val="1"/>
          <w:numId w:val="18"/>
        </w:numPr>
      </w:pP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if (x &gt; y)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System.out.println(x);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else</w:t>
      </w:r>
    </w:p>
    <w:p w:rsidR="003B3B0A" w:rsidRDefault="003B3B0A">
      <w:pPr>
        <w:ind w:left="1080"/>
      </w:pPr>
      <w:r>
        <w:rPr>
          <w:rFonts w:ascii="Courier New" w:hAnsi="Courier New" w:cs="Courier New"/>
          <w:sz w:val="18"/>
        </w:rPr>
        <w:t xml:space="preserve">   System.out.println(y);</w:t>
      </w:r>
    </w:p>
    <w:p w:rsidR="003B3B0A" w:rsidRDefault="003B3B0A">
      <w:pPr>
        <w:numPr>
          <w:ilvl w:val="1"/>
          <w:numId w:val="18"/>
        </w:numPr>
      </w:pP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System.out.print("Enter the first whole number: ");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x = reader.nextInt();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System.out.print("Enter the second whole number: ");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y = reader.nextInt();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if (x &gt; y){             // if true, we need to exchange x and y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temp = y;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y = x;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x = temp;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System.out.println(x);</w:t>
      </w:r>
    </w:p>
    <w:p w:rsidR="003B3B0A" w:rsidRDefault="003B3B0A">
      <w:pPr>
        <w:ind w:left="1080"/>
      </w:pPr>
      <w:r>
        <w:rPr>
          <w:rFonts w:ascii="Courier New" w:hAnsi="Courier New" w:cs="Courier New"/>
          <w:sz w:val="18"/>
        </w:rPr>
        <w:t>System.out.println(y);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4.5</w:t>
      </w:r>
    </w:p>
    <w:p w:rsidR="003B3B0A" w:rsidRPr="001B5643" w:rsidRDefault="003B3B0A" w:rsidP="006417B8"/>
    <w:p w:rsidR="003B3B0A" w:rsidRDefault="003B3B0A">
      <w:pPr>
        <w:numPr>
          <w:ilvl w:val="0"/>
          <w:numId w:val="19"/>
        </w:numPr>
      </w:pPr>
      <w:r>
        <w:t xml:space="preserve">A </w:t>
      </w:r>
      <w:r>
        <w:rPr>
          <w:rFonts w:ascii="Courier" w:hAnsi="Courier"/>
          <w:color w:val="000000"/>
          <w:kern w:val="28"/>
          <w:sz w:val="18"/>
        </w:rPr>
        <w:t>while</w:t>
      </w:r>
      <w:r>
        <w:t xml:space="preserve"> loop terminates its execution when its condition becomes false.</w:t>
      </w:r>
    </w:p>
    <w:p w:rsidR="003B3B0A" w:rsidRDefault="003B3B0A">
      <w:pPr>
        <w:numPr>
          <w:ilvl w:val="0"/>
          <w:numId w:val="19"/>
        </w:numPr>
      </w:pPr>
      <w:r>
        <w:t xml:space="preserve">The three components of a </w:t>
      </w:r>
      <w:r>
        <w:rPr>
          <w:rFonts w:ascii="Courier" w:hAnsi="Courier"/>
          <w:color w:val="000000"/>
          <w:kern w:val="28"/>
          <w:sz w:val="18"/>
        </w:rPr>
        <w:t>while</w:t>
      </w:r>
      <w:r>
        <w:t xml:space="preserve"> loop are the continuation condition, loop body statements, and update statements.</w:t>
      </w:r>
    </w:p>
    <w:p w:rsidR="003B3B0A" w:rsidRDefault="003B3B0A">
      <w:pPr>
        <w:numPr>
          <w:ilvl w:val="0"/>
          <w:numId w:val="19"/>
        </w:numPr>
      </w:pPr>
      <w:r>
        <w:t>The body of the loop does not execute.</w:t>
      </w:r>
    </w:p>
    <w:p w:rsidR="003B3B0A" w:rsidRDefault="003B3B0A">
      <w:pPr>
        <w:numPr>
          <w:ilvl w:val="0"/>
          <w:numId w:val="19"/>
        </w:numPr>
      </w:pPr>
    </w:p>
    <w:p w:rsidR="003B3B0A" w:rsidRDefault="003B3B0A" w:rsidP="006417B8">
      <w:pPr>
        <w:numPr>
          <w:ilvl w:val="1"/>
          <w:numId w:val="19"/>
        </w:numPr>
        <w:tabs>
          <w:tab w:val="clear" w:pos="1440"/>
          <w:tab w:val="num" w:pos="770"/>
          <w:tab w:val="left" w:pos="1100"/>
          <w:tab w:val="left" w:pos="1430"/>
        </w:tabs>
        <w:ind w:left="770" w:firstLine="0"/>
      </w:pPr>
      <w:r>
        <w:t>This code displays the powers of 2 from 1 to 10.</w:t>
      </w:r>
    </w:p>
    <w:p w:rsidR="003B3B0A" w:rsidRDefault="003B3B0A" w:rsidP="006417B8">
      <w:pPr>
        <w:numPr>
          <w:ilvl w:val="1"/>
          <w:numId w:val="19"/>
        </w:numPr>
        <w:tabs>
          <w:tab w:val="clear" w:pos="1440"/>
          <w:tab w:val="num" w:pos="1100"/>
          <w:tab w:val="left" w:pos="1430"/>
        </w:tabs>
        <w:ind w:left="1100" w:hanging="330"/>
      </w:pPr>
      <w:r>
        <w:t>This code inputs an arbitrary number of numbers from the user and computes and displays their product.</w:t>
      </w:r>
    </w:p>
    <w:p w:rsidR="003B3B0A" w:rsidRDefault="003B3B0A">
      <w:pPr>
        <w:numPr>
          <w:ilvl w:val="0"/>
          <w:numId w:val="19"/>
        </w:numPr>
      </w:pPr>
    </w:p>
    <w:p w:rsidR="003B3B0A" w:rsidRDefault="003B3B0A" w:rsidP="006417B8">
      <w:pPr>
        <w:numPr>
          <w:ilvl w:val="1"/>
          <w:numId w:val="19"/>
        </w:numPr>
        <w:tabs>
          <w:tab w:val="clear" w:pos="1440"/>
          <w:tab w:val="left" w:pos="770"/>
          <w:tab w:val="left" w:pos="1430"/>
        </w:tabs>
        <w:ind w:left="770" w:firstLine="0"/>
      </w:pPr>
    </w:p>
    <w:p w:rsidR="003B3B0A" w:rsidRDefault="003B3B0A" w:rsidP="006417B8">
      <w:pPr>
        <w:tabs>
          <w:tab w:val="left" w:pos="770"/>
          <w:tab w:val="left" w:pos="1430"/>
        </w:tabs>
        <w:ind w:left="770" w:firstLine="31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(count &lt;= limit){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System.out.println(count * count);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</w:pPr>
      <w:r>
        <w:rPr>
          <w:rFonts w:ascii="Courier New" w:hAnsi="Courier New" w:cs="Courier New"/>
          <w:sz w:val="18"/>
        </w:rPr>
        <w:t xml:space="preserve">   System.out.println(Math.pow(count, 3));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count++;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numPr>
          <w:ilvl w:val="1"/>
          <w:numId w:val="19"/>
        </w:numPr>
        <w:tabs>
          <w:tab w:val="clear" w:pos="1440"/>
          <w:tab w:val="left" w:pos="770"/>
          <w:tab w:val="left" w:pos="1430"/>
        </w:tabs>
        <w:ind w:hanging="670"/>
      </w:pP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Random rand = new Random();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(count &lt;= limit){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</w:pPr>
      <w:r>
        <w:rPr>
          <w:rFonts w:ascii="Courier New" w:hAnsi="Courier New" w:cs="Courier New"/>
          <w:sz w:val="18"/>
        </w:rPr>
        <w:t xml:space="preserve">   System.out.println(1 + rand.nextInt(limit));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count++;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System.out.println(product);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numPr>
          <w:ilvl w:val="1"/>
          <w:numId w:val="19"/>
        </w:numPr>
        <w:tabs>
          <w:tab w:val="clear" w:pos="1440"/>
          <w:tab w:val="left" w:pos="770"/>
          <w:tab w:val="left" w:pos="1430"/>
        </w:tabs>
        <w:ind w:hanging="670"/>
      </w:pP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String name = "";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age = 0;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Scanner reader = new Scanner(System.in);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System.out.print("Enter a name: ");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name = reader.readLine();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System.out.print("Enter an age: ");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age = reader.readInt();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(age != 100){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System.out.print("Enter a name: ");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name = reader.readLine();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System.out.print("Enter an age: ");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age = reader.readInt();</w:t>
      </w:r>
    </w:p>
    <w:p w:rsidR="003B3B0A" w:rsidRDefault="003B3B0A" w:rsidP="006417B8">
      <w:pPr>
        <w:tabs>
          <w:tab w:val="left" w:pos="770"/>
          <w:tab w:val="left" w:pos="1430"/>
        </w:tabs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4.6</w:t>
      </w:r>
    </w:p>
    <w:p w:rsidR="003B3B0A" w:rsidRPr="002D7FAE" w:rsidRDefault="003B3B0A" w:rsidP="006417B8"/>
    <w:p w:rsidR="003B3B0A" w:rsidRDefault="003B3B0A" w:rsidP="006417B8">
      <w:pPr>
        <w:numPr>
          <w:ilvl w:val="0"/>
          <w:numId w:val="22"/>
        </w:numPr>
      </w:pPr>
      <w:r>
        <w:tab/>
      </w:r>
    </w:p>
    <w:p w:rsidR="003B3B0A" w:rsidRDefault="003B3B0A" w:rsidP="006417B8">
      <w:pPr>
        <w:numPr>
          <w:ilvl w:val="0"/>
          <w:numId w:val="20"/>
        </w:numPr>
      </w:pPr>
      <w:r>
        <w:t>This code displays the exponents and their powers of base 2 from 1 to a given limit.</w:t>
      </w:r>
    </w:p>
    <w:p w:rsidR="003B3B0A" w:rsidRDefault="003B3B0A">
      <w:pPr>
        <w:numPr>
          <w:ilvl w:val="0"/>
          <w:numId w:val="20"/>
        </w:numPr>
      </w:pPr>
      <w:r>
        <w:t xml:space="preserve">This code computes 2 to a given power. The result is left in </w:t>
      </w:r>
      <w:r>
        <w:rPr>
          <w:rFonts w:ascii="Courier New" w:hAnsi="Courier New" w:cs="Courier New"/>
          <w:sz w:val="18"/>
        </w:rPr>
        <w:t>base</w:t>
      </w:r>
      <w:r>
        <w:t>.</w:t>
      </w:r>
    </w:p>
    <w:p w:rsidR="003B3B0A" w:rsidRDefault="003B3B0A">
      <w:pPr>
        <w:numPr>
          <w:ilvl w:val="0"/>
          <w:numId w:val="22"/>
        </w:numPr>
      </w:pPr>
      <w:r>
        <w:tab/>
      </w:r>
    </w:p>
    <w:p w:rsidR="003B3B0A" w:rsidRDefault="003B3B0A">
      <w:pPr>
        <w:ind w:left="720"/>
      </w:pPr>
      <w:r>
        <w:t>a.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(count = 1; count &lt;= limit; count++){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System.out.println(count * count);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System.out.println(Math.pow(count, 3));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>
      <w:pPr>
        <w:ind w:left="720"/>
      </w:pPr>
      <w:r>
        <w:t>b.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String s = "";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(count = limit; count &gt;= 1; count--){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 = s + count;</w:t>
      </w:r>
    </w:p>
    <w:p w:rsidR="003B3B0A" w:rsidRDefault="003B3B0A">
      <w:pPr>
        <w:ind w:left="108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>
      <w:pPr>
        <w:numPr>
          <w:ilvl w:val="0"/>
          <w:numId w:val="22"/>
        </w:numPr>
      </w:pPr>
      <w:r>
        <w:tab/>
      </w:r>
    </w:p>
    <w:p w:rsidR="003B3B0A" w:rsidRDefault="003B3B0A" w:rsidP="006417B8">
      <w:pPr>
        <w:numPr>
          <w:ilvl w:val="1"/>
          <w:numId w:val="20"/>
        </w:numPr>
        <w:tabs>
          <w:tab w:val="left" w:pos="770"/>
        </w:tabs>
        <w:ind w:hanging="1140"/>
      </w:pP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i = 1;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(i &lt;= 5){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System.out.print(</w:t>
      </w:r>
      <w:r w:rsidRPr="00703B17">
        <w:rPr>
          <w:rFonts w:ascii="Courier New" w:hAnsi="Courier New"/>
          <w:sz w:val="18"/>
        </w:rPr>
        <w:t>"</w:t>
      </w:r>
      <w:r>
        <w:rPr>
          <w:rFonts w:ascii="Courier New" w:hAnsi="Courier New" w:cs="Courier New"/>
          <w:sz w:val="18"/>
        </w:rPr>
        <w:t xml:space="preserve">Enter an integer: </w:t>
      </w:r>
      <w:r w:rsidRPr="00703B17">
        <w:rPr>
          <w:rFonts w:ascii="Courier New" w:hAnsi="Courier New"/>
          <w:sz w:val="18"/>
        </w:rPr>
        <w:t>"</w:t>
      </w:r>
      <w:r>
        <w:rPr>
          <w:rFonts w:ascii="Courier New" w:hAnsi="Courier New" w:cs="Courier New"/>
          <w:sz w:val="18"/>
        </w:rPr>
        <w:t>);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int number = reader.nextInt();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System.out.println(Math.pow(number, 2));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i++;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numPr>
          <w:ilvl w:val="1"/>
          <w:numId w:val="20"/>
        </w:numPr>
        <w:ind w:hanging="1140"/>
      </w:pP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base = 2;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count = expo;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while (count &gt; 1){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base = base * base;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count--;</w:t>
      </w:r>
    </w:p>
    <w:p w:rsidR="003B3B0A" w:rsidRDefault="003B3B0A" w:rsidP="006417B8">
      <w:pPr>
        <w:ind w:left="110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4.7</w:t>
      </w:r>
    </w:p>
    <w:p w:rsidR="003B3B0A" w:rsidRPr="00147DCF" w:rsidRDefault="003B3B0A" w:rsidP="006417B8"/>
    <w:p w:rsidR="003B3B0A" w:rsidRDefault="003B3B0A" w:rsidP="006417B8">
      <w:pPr>
        <w:numPr>
          <w:ilvl w:val="0"/>
          <w:numId w:val="24"/>
        </w:numPr>
      </w:pPr>
    </w:p>
    <w:p w:rsidR="003B3B0A" w:rsidRDefault="003B3B0A" w:rsidP="006417B8">
      <w:pPr>
        <w:tabs>
          <w:tab w:val="left" w:pos="770"/>
        </w:tabs>
        <w:ind w:left="1100" w:hanging="330"/>
      </w:pPr>
      <w:r>
        <w:t>a. This code displays the even numbers between 1 and a given limit.</w:t>
      </w:r>
    </w:p>
    <w:p w:rsidR="003B3B0A" w:rsidRDefault="003B3B0A" w:rsidP="006417B8">
      <w:pPr>
        <w:ind w:left="990" w:hanging="220"/>
      </w:pPr>
      <w:r>
        <w:t>b. This code plays a guessing game with the user. The user guesses a number between 1 and 10, and if it equals the computer’s random number, the user wins. The guessing loop is repeated until the user guesses correctly.</w:t>
      </w:r>
    </w:p>
    <w:p w:rsidR="003B3B0A" w:rsidRDefault="003B3B0A">
      <w:pPr>
        <w:numPr>
          <w:ilvl w:val="0"/>
          <w:numId w:val="24"/>
        </w:numPr>
      </w:pPr>
    </w:p>
    <w:p w:rsidR="003B3B0A" w:rsidRDefault="003B3B0A">
      <w:r>
        <w:tab/>
        <w:t>a.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(count = 1; count &lt;= limit; count++){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if (count % 2 != 0){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System.out.println(count * count);</w:t>
      </w:r>
    </w:p>
    <w:p w:rsidR="003B3B0A" w:rsidRDefault="003B3B0A" w:rsidP="006417B8">
      <w:pPr>
        <w:ind w:left="990"/>
      </w:pPr>
      <w:r>
        <w:rPr>
          <w:rFonts w:ascii="Courier New" w:hAnsi="Courier New" w:cs="Courier New"/>
          <w:sz w:val="18"/>
        </w:rPr>
        <w:t xml:space="preserve">      System.out.println(Math.pow(count, 3));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t xml:space="preserve">     </w:t>
      </w:r>
      <w:r w:rsidRPr="00703B17">
        <w:rPr>
          <w:rFonts w:ascii="Courier New" w:hAnsi="Courier New" w:cs="Courier New"/>
          <w:sz w:val="18"/>
        </w:rPr>
        <w:t xml:space="preserve"> }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>
      <w:r>
        <w:tab/>
        <w:t>b.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int limit = 10, count = 1;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String s = "";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for (count = limit; count &gt;= 1; count--){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if (count % 2 == 0)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s = s + count;</w:t>
      </w:r>
    </w:p>
    <w:p w:rsidR="003B3B0A" w:rsidRDefault="003B3B0A" w:rsidP="006417B8">
      <w:pPr>
        <w:ind w:left="99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4.8</w:t>
      </w:r>
    </w:p>
    <w:p w:rsidR="003B3B0A" w:rsidRPr="00976F6E" w:rsidRDefault="003B3B0A" w:rsidP="006417B8"/>
    <w:p w:rsidR="003B3B0A" w:rsidRDefault="003B3B0A" w:rsidP="006417B8">
      <w:pPr>
        <w:numPr>
          <w:ilvl w:val="0"/>
          <w:numId w:val="27"/>
        </w:numPr>
      </w:pPr>
      <w:r>
        <w:t>This statement opens a scanner on a text file for input.</w:t>
      </w:r>
    </w:p>
    <w:p w:rsidR="003B3B0A" w:rsidRDefault="003B3B0A" w:rsidP="006417B8">
      <w:pPr>
        <w:numPr>
          <w:ilvl w:val="0"/>
          <w:numId w:val="27"/>
        </w:numPr>
      </w:pPr>
      <w:r>
        <w:t>a.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while (reader.hasNext())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System.out.println(reader.nextInt());</w:t>
      </w:r>
    </w:p>
    <w:p w:rsidR="003B3B0A" w:rsidRDefault="003B3B0A" w:rsidP="006417B8">
      <w:pPr>
        <w:ind w:left="360"/>
      </w:pPr>
      <w:r>
        <w:t xml:space="preserve">      b.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while (reader.hasNext()){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int num1 = reader.nextInt();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int num2 = reader.nextInt();</w:t>
      </w:r>
    </w:p>
    <w:p w:rsidR="003B3B0A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   System.out.println(Math.max(num1, num2));</w:t>
      </w:r>
    </w:p>
    <w:p w:rsidR="003B3B0A" w:rsidRPr="00703B17" w:rsidRDefault="003B3B0A" w:rsidP="006417B8">
      <w:pPr>
        <w:ind w:left="99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}</w:t>
      </w:r>
    </w:p>
    <w:p w:rsidR="003B3B0A" w:rsidRDefault="003B3B0A" w:rsidP="006417B8">
      <w:pPr>
        <w:pStyle w:val="EOCHeadRevQuest"/>
        <w:tabs>
          <w:tab w:val="left" w:pos="77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4.9</w:t>
      </w:r>
    </w:p>
    <w:p w:rsidR="003B3B0A" w:rsidRPr="00D619EA" w:rsidRDefault="003B3B0A" w:rsidP="006417B8"/>
    <w:p w:rsidR="003B3B0A" w:rsidRDefault="003B3B0A" w:rsidP="006417B8">
      <w:pPr>
        <w:numPr>
          <w:ilvl w:val="0"/>
          <w:numId w:val="29"/>
        </w:numPr>
      </w:pPr>
    </w:p>
    <w:p w:rsidR="003B3B0A" w:rsidRDefault="003B3B0A">
      <w:pPr>
        <w:numPr>
          <w:ilvl w:val="0"/>
          <w:numId w:val="25"/>
        </w:numPr>
      </w:pPr>
      <w:r>
        <w:t xml:space="preserve">This loop has an off-by-one error in which the value of </w:t>
      </w:r>
      <w:r>
        <w:rPr>
          <w:rFonts w:ascii="Courier New" w:hAnsi="Courier New" w:cs="Courier New"/>
          <w:sz w:val="18"/>
        </w:rPr>
        <w:t>limit</w:t>
      </w:r>
      <w:r>
        <w:t xml:space="preserve"> is not included because </w:t>
      </w:r>
      <w:r>
        <w:rPr>
          <w:rFonts w:ascii="Courier New" w:hAnsi="Courier New" w:cs="Courier New"/>
          <w:sz w:val="18"/>
        </w:rPr>
        <w:t>&lt;</w:t>
      </w:r>
      <w:r>
        <w:t xml:space="preserve"> instead of </w:t>
      </w:r>
      <w:r>
        <w:rPr>
          <w:rFonts w:ascii="Courier New" w:hAnsi="Courier New" w:cs="Courier New"/>
          <w:sz w:val="18"/>
        </w:rPr>
        <w:t>&lt;=</w:t>
      </w:r>
      <w:r>
        <w:t xml:space="preserve"> is used.</w:t>
      </w:r>
    </w:p>
    <w:p w:rsidR="003B3B0A" w:rsidRDefault="003B3B0A">
      <w:pPr>
        <w:numPr>
          <w:ilvl w:val="0"/>
          <w:numId w:val="25"/>
        </w:numPr>
      </w:pPr>
      <w:r>
        <w:t xml:space="preserve">This loop is infinite because </w:t>
      </w:r>
      <w:r>
        <w:rPr>
          <w:rFonts w:ascii="Courier New" w:hAnsi="Courier New" w:cs="Courier New"/>
          <w:sz w:val="18"/>
        </w:rPr>
        <w:t>number</w:t>
      </w:r>
      <w:r>
        <w:t xml:space="preserve"> is incremented from 9 to 11, thus missing the termination condition by one.</w:t>
      </w:r>
    </w:p>
    <w:p w:rsidR="003B3B0A" w:rsidRDefault="003B3B0A" w:rsidP="006417B8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EXERCISE 4.10</w:t>
      </w:r>
    </w:p>
    <w:p w:rsidR="003B3B0A" w:rsidRPr="00D619EA" w:rsidRDefault="003B3B0A" w:rsidP="006417B8"/>
    <w:p w:rsidR="003B3B0A" w:rsidRDefault="003B3B0A" w:rsidP="006417B8">
      <w:pPr>
        <w:numPr>
          <w:ilvl w:val="3"/>
          <w:numId w:val="25"/>
        </w:numPr>
        <w:tabs>
          <w:tab w:val="clear" w:pos="3240"/>
        </w:tabs>
        <w:ind w:hanging="2800"/>
      </w:pPr>
      <w:r w:rsidRPr="00703B17">
        <w:rPr>
          <w:rFonts w:ascii="Courier New" w:hAnsi="Courier New"/>
          <w:sz w:val="18"/>
        </w:rPr>
        <w:t>JOptionPane.showInputDialog("Enter</w:t>
      </w:r>
      <w:r>
        <w:t xml:space="preserve"> </w:t>
      </w:r>
      <w:r w:rsidRPr="00703B17">
        <w:rPr>
          <w:rFonts w:ascii="Courier New" w:hAnsi="Courier New"/>
          <w:sz w:val="18"/>
        </w:rPr>
        <w:t>your name");</w:t>
      </w:r>
    </w:p>
    <w:p w:rsidR="003B3B0A" w:rsidRDefault="003B3B0A" w:rsidP="006417B8">
      <w:pPr>
        <w:numPr>
          <w:ilvl w:val="3"/>
          <w:numId w:val="25"/>
        </w:numPr>
        <w:tabs>
          <w:tab w:val="clear" w:pos="3240"/>
        </w:tabs>
        <w:ind w:hanging="2800"/>
      </w:pPr>
      <w:r w:rsidRPr="00703B17">
        <w:rPr>
          <w:rFonts w:ascii="Courier New" w:hAnsi="Courier New"/>
          <w:sz w:val="18"/>
        </w:rPr>
        <w:t>JOptionPane.showMessageDialog(null, "Ken Lambert\nLexington, VA 24450")</w:t>
      </w:r>
    </w:p>
    <w:p w:rsidR="003B3B0A" w:rsidRDefault="003B3B0A" w:rsidP="006417B8">
      <w:pPr>
        <w:numPr>
          <w:ilvl w:val="3"/>
          <w:numId w:val="25"/>
        </w:numPr>
        <w:tabs>
          <w:tab w:val="clear" w:pos="3240"/>
        </w:tabs>
        <w:ind w:left="770" w:hanging="330"/>
      </w:pPr>
      <w:r>
        <w:t xml:space="preserve">An I/O dialog box returns the data from the user as a string to the program. This string of digits must then be converted to an </w:t>
      </w:r>
      <w:r w:rsidRPr="00703B17">
        <w:rPr>
          <w:rFonts w:ascii="Courier New" w:hAnsi="Courier New" w:cs="Courier New"/>
          <w:sz w:val="18"/>
        </w:rPr>
        <w:t>int</w:t>
      </w:r>
      <w:r>
        <w:t xml:space="preserve"> or a </w:t>
      </w:r>
      <w:r w:rsidRPr="00703B17">
        <w:rPr>
          <w:rFonts w:ascii="Courier New" w:hAnsi="Courier New" w:cs="Courier New"/>
          <w:sz w:val="18"/>
        </w:rPr>
        <w:t>double</w:t>
      </w:r>
      <w:r>
        <w:t xml:space="preserve"> by using the method </w:t>
      </w:r>
      <w:r w:rsidRPr="00703B17">
        <w:rPr>
          <w:rFonts w:ascii="Courier New" w:hAnsi="Courier New" w:cs="Courier New"/>
          <w:sz w:val="18"/>
        </w:rPr>
        <w:t>Integer.parseInt</w:t>
      </w:r>
      <w:r>
        <w:t xml:space="preserve"> or </w:t>
      </w:r>
      <w:r w:rsidRPr="00703B17">
        <w:rPr>
          <w:rFonts w:ascii="Courier New" w:hAnsi="Courier New" w:cs="Courier New"/>
          <w:sz w:val="18"/>
        </w:rPr>
        <w:t>Double.parseDouble</w:t>
      </w:r>
      <w:r>
        <w:t>.</w:t>
      </w:r>
    </w:p>
    <w:p w:rsidR="003B3B0A" w:rsidRPr="00172668" w:rsidRDefault="003B3B0A" w:rsidP="006417B8">
      <w:pPr>
        <w:numPr>
          <w:ilvl w:val="3"/>
          <w:numId w:val="25"/>
        </w:numPr>
        <w:tabs>
          <w:tab w:val="clear" w:pos="3240"/>
        </w:tabs>
        <w:ind w:left="770" w:hanging="330"/>
      </w:pPr>
      <w:r>
        <w:t>If the panel should have the same width and height at startup, it should have a preferred size.</w:t>
      </w:r>
    </w:p>
    <w:p w:rsidR="003B3B0A" w:rsidRDefault="003B3B0A">
      <w:pPr>
        <w:pStyle w:val="EOCHeadRevQues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Review Questions</w:t>
      </w:r>
    </w:p>
    <w:p w:rsidR="003B3B0A" w:rsidRDefault="003B3B0A">
      <w:pPr>
        <w:pStyle w:val="Heading2"/>
      </w:pPr>
      <w:r>
        <w:t>Written Questions</w:t>
      </w:r>
    </w:p>
    <w:p w:rsidR="003B3B0A" w:rsidRPr="00F25C2E" w:rsidRDefault="003B3B0A" w:rsidP="006417B8">
      <w:pPr>
        <w:numPr>
          <w:ilvl w:val="0"/>
          <w:numId w:val="10"/>
        </w:numPr>
      </w:pPr>
    </w:p>
    <w:p w:rsidR="003B3B0A" w:rsidRPr="00E2669E" w:rsidRDefault="003B3B0A" w:rsidP="006417B8">
      <w:pPr>
        <w:pStyle w:val="EOC-LL-S"/>
        <w:tabs>
          <w:tab w:val="left" w:pos="660"/>
          <w:tab w:val="left" w:pos="770"/>
        </w:tabs>
        <w:ind w:left="1260" w:hanging="710"/>
        <w:rPr>
          <w:sz w:val="24"/>
          <w:szCs w:val="24"/>
        </w:rPr>
      </w:pPr>
      <w:r w:rsidRPr="00E2669E">
        <w:rPr>
          <w:sz w:val="24"/>
          <w:szCs w:val="24"/>
        </w:rPr>
        <w:t xml:space="preserve">  </w:t>
      </w:r>
      <w:r>
        <w:rPr>
          <w:sz w:val="24"/>
          <w:szCs w:val="24"/>
        </w:rPr>
        <w:t>A.   F</w:t>
      </w:r>
      <w:r w:rsidRPr="00E2669E">
        <w:rPr>
          <w:sz w:val="24"/>
          <w:szCs w:val="24"/>
        </w:rPr>
        <w:t>alse</w:t>
      </w:r>
    </w:p>
    <w:p w:rsidR="003B3B0A" w:rsidRPr="00E2669E" w:rsidRDefault="003B3B0A" w:rsidP="006417B8">
      <w:pPr>
        <w:pStyle w:val="EOC-LL-S"/>
        <w:tabs>
          <w:tab w:val="left" w:pos="660"/>
        </w:tabs>
        <w:rPr>
          <w:sz w:val="24"/>
          <w:szCs w:val="24"/>
        </w:rPr>
      </w:pPr>
      <w:r w:rsidRPr="00E2669E">
        <w:rPr>
          <w:sz w:val="24"/>
          <w:szCs w:val="24"/>
        </w:rPr>
        <w:tab/>
        <w:t>B.</w:t>
      </w:r>
      <w:r>
        <w:rPr>
          <w:sz w:val="24"/>
          <w:szCs w:val="24"/>
        </w:rPr>
        <w:t xml:space="preserve">   </w:t>
      </w:r>
      <w:r w:rsidRPr="00E2669E">
        <w:rPr>
          <w:sz w:val="24"/>
          <w:szCs w:val="24"/>
        </w:rPr>
        <w:t>True</w:t>
      </w:r>
    </w:p>
    <w:p w:rsidR="003B3B0A" w:rsidRPr="00E2669E" w:rsidRDefault="003B3B0A" w:rsidP="006417B8">
      <w:pPr>
        <w:pStyle w:val="EOC-LL-S"/>
        <w:tabs>
          <w:tab w:val="left" w:pos="660"/>
        </w:tabs>
        <w:rPr>
          <w:sz w:val="24"/>
          <w:szCs w:val="24"/>
        </w:rPr>
      </w:pPr>
      <w:r w:rsidRPr="00E2669E">
        <w:rPr>
          <w:sz w:val="24"/>
          <w:szCs w:val="24"/>
        </w:rPr>
        <w:tab/>
        <w:t>C.</w:t>
      </w:r>
      <w:r>
        <w:rPr>
          <w:sz w:val="24"/>
          <w:szCs w:val="24"/>
        </w:rPr>
        <w:t xml:space="preserve">   </w:t>
      </w:r>
      <w:r w:rsidRPr="00E2669E">
        <w:rPr>
          <w:sz w:val="24"/>
          <w:szCs w:val="24"/>
        </w:rPr>
        <w:t>True</w:t>
      </w:r>
    </w:p>
    <w:p w:rsidR="003B3B0A" w:rsidRPr="00E2669E" w:rsidRDefault="003B3B0A" w:rsidP="006417B8">
      <w:pPr>
        <w:pStyle w:val="EOC-LL-S"/>
        <w:tabs>
          <w:tab w:val="clear" w:pos="900"/>
          <w:tab w:val="left" w:pos="660"/>
          <w:tab w:val="left" w:pos="1100"/>
        </w:tabs>
        <w:ind w:left="1100"/>
        <w:rPr>
          <w:sz w:val="24"/>
          <w:szCs w:val="24"/>
        </w:rPr>
      </w:pPr>
      <w:r w:rsidRPr="00E2669E">
        <w:rPr>
          <w:sz w:val="24"/>
          <w:szCs w:val="24"/>
        </w:rPr>
        <w:tab/>
        <w:t>D.</w:t>
      </w:r>
      <w:r w:rsidRPr="00E2669E">
        <w:rPr>
          <w:sz w:val="24"/>
          <w:szCs w:val="24"/>
        </w:rPr>
        <w:tab/>
        <w:t xml:space="preserve">Syntactically incorrect because x &lt; y returns a Boolean value that cannot be </w:t>
      </w:r>
      <w:r>
        <w:rPr>
          <w:sz w:val="24"/>
          <w:szCs w:val="24"/>
        </w:rPr>
        <w:t xml:space="preserve"> </w:t>
      </w:r>
      <w:r w:rsidRPr="00E2669E">
        <w:rPr>
          <w:sz w:val="24"/>
          <w:szCs w:val="24"/>
        </w:rPr>
        <w:t>compared to 25.</w:t>
      </w:r>
    </w:p>
    <w:p w:rsidR="003B3B0A" w:rsidRPr="00E2669E" w:rsidRDefault="003B3B0A" w:rsidP="006417B8">
      <w:pPr>
        <w:pStyle w:val="EOC-LL-S"/>
        <w:tabs>
          <w:tab w:val="left" w:pos="660"/>
        </w:tabs>
        <w:spacing w:after="120"/>
        <w:ind w:left="907" w:hanging="907"/>
        <w:rPr>
          <w:sz w:val="24"/>
          <w:szCs w:val="24"/>
        </w:rPr>
      </w:pPr>
      <w:r w:rsidRPr="00E2669E">
        <w:rPr>
          <w:sz w:val="24"/>
          <w:szCs w:val="24"/>
        </w:rPr>
        <w:tab/>
        <w:t>E.</w:t>
      </w:r>
      <w:r w:rsidRPr="00E2669E">
        <w:rPr>
          <w:sz w:val="24"/>
          <w:szCs w:val="24"/>
        </w:rPr>
        <w:tab/>
      </w:r>
      <w:r>
        <w:rPr>
          <w:sz w:val="24"/>
          <w:szCs w:val="24"/>
        </w:rPr>
        <w:t xml:space="preserve">   </w:t>
      </w:r>
      <w:r w:rsidRPr="00E2669E">
        <w:rPr>
          <w:sz w:val="24"/>
          <w:szCs w:val="24"/>
        </w:rPr>
        <w:t>True</w:t>
      </w:r>
    </w:p>
    <w:p w:rsidR="003B3B0A" w:rsidRPr="000D16E1" w:rsidRDefault="003B3B0A">
      <w:pPr>
        <w:numPr>
          <w:ilvl w:val="0"/>
          <w:numId w:val="10"/>
        </w:numPr>
      </w:pPr>
    </w:p>
    <w:p w:rsidR="003B3B0A" w:rsidRDefault="003B3B0A" w:rsidP="006417B8">
      <w:pPr>
        <w:pStyle w:val="EOC-LL-S"/>
        <w:tabs>
          <w:tab w:val="left" w:pos="660"/>
        </w:tabs>
        <w:rPr>
          <w:rFonts w:ascii="Courier New" w:hAnsi="Courier New" w:cs="Courier New"/>
          <w:sz w:val="18"/>
          <w:szCs w:val="18"/>
        </w:rPr>
      </w:pPr>
      <w:r>
        <w:t xml:space="preserve">           </w:t>
      </w:r>
      <w:r w:rsidRPr="00197956">
        <w:rPr>
          <w:sz w:val="24"/>
          <w:szCs w:val="24"/>
        </w:rPr>
        <w:t>A.</w:t>
      </w:r>
      <w:r w:rsidRPr="00197956">
        <w:rPr>
          <w:sz w:val="24"/>
          <w:szCs w:val="24"/>
        </w:rPr>
        <w:tab/>
      </w:r>
      <w: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 xml:space="preserve"> if (x &gt; y)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System.out.println ("greater");</w:t>
      </w:r>
      <w:r w:rsidRPr="00B24617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 xml:space="preserve">else </w:t>
      </w:r>
      <w:r>
        <w:rPr>
          <w:rFonts w:ascii="Courier New" w:hAnsi="Courier New" w:cs="Courier New"/>
          <w:sz w:val="18"/>
          <w:szCs w:val="18"/>
        </w:rPr>
        <w:t>if (x &lt; y)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System.out.println ("less");</w:t>
      </w:r>
    </w:p>
    <w:p w:rsidR="003B3B0A" w:rsidRDefault="003B3B0A" w:rsidP="006417B8">
      <w:pPr>
        <w:pStyle w:val="EOC-LL-S"/>
        <w:tabs>
          <w:tab w:val="left" w:pos="6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e</w:t>
      </w:r>
      <w:r w:rsidRPr="005A2C80">
        <w:rPr>
          <w:rFonts w:ascii="Courier New" w:hAnsi="Courier New" w:cs="Courier New"/>
          <w:sz w:val="18"/>
          <w:szCs w:val="18"/>
        </w:rPr>
        <w:t>lse</w:t>
      </w:r>
    </w:p>
    <w:p w:rsidR="003B3B0A" w:rsidRPr="00B24617" w:rsidRDefault="003B3B0A" w:rsidP="006417B8">
      <w:pPr>
        <w:pStyle w:val="EOC-LL-S"/>
        <w:tabs>
          <w:tab w:val="left" w:pos="660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</w:t>
      </w:r>
      <w:r w:rsidRPr="00B24617">
        <w:rPr>
          <w:rFonts w:ascii="Courier New" w:hAnsi="Courier New" w:cs="Courier New"/>
          <w:sz w:val="18"/>
          <w:szCs w:val="18"/>
        </w:rPr>
        <w:t>System.out.println ("</w:t>
      </w:r>
      <w:r>
        <w:rPr>
          <w:rFonts w:ascii="Courier New" w:hAnsi="Courier New" w:cs="Courier New"/>
          <w:sz w:val="18"/>
          <w:szCs w:val="18"/>
        </w:rPr>
        <w:t>equal</w:t>
      </w:r>
      <w:r w:rsidRPr="00B24617">
        <w:rPr>
          <w:rFonts w:ascii="Courier New" w:hAnsi="Courier New" w:cs="Courier New"/>
          <w:sz w:val="18"/>
          <w:szCs w:val="18"/>
        </w:rPr>
        <w:t>");</w:t>
      </w:r>
    </w:p>
    <w:p w:rsidR="003B3B0A" w:rsidRPr="00B24617" w:rsidRDefault="003B3B0A" w:rsidP="006417B8">
      <w:pPr>
        <w:pStyle w:val="EOC-LL-S"/>
        <w:tabs>
          <w:tab w:val="left" w:pos="660"/>
        </w:tabs>
        <w:rPr>
          <w:rFonts w:ascii="Courier New" w:hAnsi="Courier New" w:cs="Courier New"/>
          <w:sz w:val="18"/>
          <w:szCs w:val="18"/>
        </w:rPr>
      </w:pPr>
      <w:r>
        <w:tab/>
      </w:r>
      <w:r w:rsidRPr="00197956">
        <w:rPr>
          <w:sz w:val="24"/>
          <w:szCs w:val="24"/>
        </w:rPr>
        <w:t>B.</w:t>
      </w:r>
      <w:r>
        <w:tab/>
        <w:t xml:space="preserve">   </w:t>
      </w:r>
      <w:r w:rsidRPr="00B24617">
        <w:rPr>
          <w:rFonts w:ascii="Courier New" w:hAnsi="Courier New" w:cs="Courier New"/>
          <w:sz w:val="18"/>
          <w:szCs w:val="18"/>
        </w:rPr>
        <w:t>if (</w:t>
      </w:r>
      <w:r>
        <w:rPr>
          <w:rFonts w:ascii="Courier New" w:hAnsi="Courier New" w:cs="Courier New"/>
          <w:sz w:val="18"/>
          <w:szCs w:val="18"/>
        </w:rPr>
        <w:t>y</w:t>
      </w:r>
      <w:r w:rsidRPr="00B24617">
        <w:rPr>
          <w:rFonts w:ascii="Courier New" w:hAnsi="Courier New" w:cs="Courier New"/>
          <w:sz w:val="18"/>
          <w:szCs w:val="18"/>
        </w:rPr>
        <w:t xml:space="preserve"> &lt; 0)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System.out.println (x + 10);</w:t>
      </w:r>
    </w:p>
    <w:p w:rsidR="003B3B0A" w:rsidRPr="00B24617" w:rsidRDefault="003B3B0A" w:rsidP="006417B8">
      <w:pPr>
        <w:pStyle w:val="EOC-LL-S"/>
        <w:tabs>
          <w:tab w:val="left" w:pos="660"/>
        </w:tabs>
        <w:ind w:left="907" w:hanging="907"/>
        <w:rPr>
          <w:rFonts w:ascii="Courier New" w:hAnsi="Courier New" w:cs="Courier New"/>
          <w:sz w:val="18"/>
          <w:szCs w:val="18"/>
        </w:rPr>
      </w:pPr>
      <w:r>
        <w:tab/>
      </w:r>
      <w:r w:rsidRPr="00197956">
        <w:rPr>
          <w:sz w:val="24"/>
          <w:szCs w:val="24"/>
        </w:rPr>
        <w:t>C.</w:t>
      </w:r>
      <w:r>
        <w:tab/>
        <w:t xml:space="preserve">   </w:t>
      </w:r>
      <w:r w:rsidRPr="00B24617">
        <w:rPr>
          <w:rFonts w:ascii="Courier New" w:hAnsi="Courier New" w:cs="Courier New"/>
          <w:sz w:val="18"/>
          <w:szCs w:val="18"/>
        </w:rPr>
        <w:t>if (x &gt; 90)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 xml:space="preserve"> System.out.println ("A");</w:t>
      </w:r>
      <w:r w:rsidRPr="00B24617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else if (x &gt; 80)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 xml:space="preserve"> System.out.println ("B");</w:t>
      </w:r>
      <w:r w:rsidRPr="00B24617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else</w:t>
      </w:r>
      <w:r w:rsidRPr="00B24617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24617">
        <w:rPr>
          <w:rFonts w:ascii="Courier New" w:hAnsi="Courier New" w:cs="Courier New"/>
          <w:sz w:val="18"/>
          <w:szCs w:val="18"/>
        </w:rPr>
        <w:t>System.out.println ("C");</w:t>
      </w:r>
    </w:p>
    <w:p w:rsidR="003B3B0A" w:rsidRPr="00F25C2E" w:rsidRDefault="003B3B0A" w:rsidP="006417B8">
      <w:pPr>
        <w:numPr>
          <w:ilvl w:val="0"/>
          <w:numId w:val="10"/>
        </w:numPr>
      </w:pPr>
    </w:p>
    <w:p w:rsidR="003B3B0A" w:rsidRDefault="003B3B0A" w:rsidP="006417B8">
      <w:pPr>
        <w:pStyle w:val="EOC-LL-S"/>
        <w:tabs>
          <w:tab w:val="clear" w:pos="900"/>
          <w:tab w:val="left" w:pos="770"/>
          <w:tab w:val="left" w:pos="880"/>
        </w:tabs>
      </w:pPr>
      <w:r>
        <w:t xml:space="preserve">            A.</w:t>
      </w:r>
      <w:r>
        <w:tab/>
        <w:t xml:space="preserve">    Correct</w:t>
      </w:r>
    </w:p>
    <w:p w:rsidR="003B3B0A" w:rsidRDefault="003B3B0A" w:rsidP="006417B8">
      <w:pPr>
        <w:pStyle w:val="EOC-LL-S"/>
        <w:tabs>
          <w:tab w:val="clear" w:pos="720"/>
          <w:tab w:val="clear" w:pos="900"/>
          <w:tab w:val="right" w:pos="0"/>
          <w:tab w:val="left" w:pos="110"/>
          <w:tab w:val="left" w:pos="880"/>
        </w:tabs>
      </w:pPr>
      <w:r>
        <w:tab/>
        <w:t xml:space="preserve">          B.    Incorrect because =  does not return a Boolean value; you should use == instead.</w:t>
      </w:r>
    </w:p>
    <w:p w:rsidR="003B3B0A" w:rsidRDefault="003B3B0A" w:rsidP="006417B8">
      <w:pPr>
        <w:pStyle w:val="EOC-LL-S"/>
        <w:tabs>
          <w:tab w:val="clear" w:pos="720"/>
          <w:tab w:val="clear" w:pos="900"/>
          <w:tab w:val="right" w:pos="0"/>
          <w:tab w:val="left" w:pos="110"/>
          <w:tab w:val="left" w:pos="880"/>
        </w:tabs>
      </w:pPr>
      <w:r>
        <w:tab/>
        <w:t xml:space="preserve">          C.</w:t>
      </w:r>
      <w:r>
        <w:tab/>
        <w:t xml:space="preserve">    Incorrect because comparison is not enclosed in parentheses.     </w:t>
      </w:r>
    </w:p>
    <w:p w:rsidR="003B3B0A" w:rsidRPr="000D16E1" w:rsidRDefault="003B3B0A" w:rsidP="006417B8">
      <w:pPr>
        <w:numPr>
          <w:ilvl w:val="0"/>
          <w:numId w:val="10"/>
        </w:numPr>
      </w:pPr>
    </w:p>
    <w:p w:rsidR="003B3B0A" w:rsidRPr="002350B5" w:rsidRDefault="003B3B0A" w:rsidP="006417B8">
      <w:pPr>
        <w:pStyle w:val="EOC-LL-S"/>
        <w:tabs>
          <w:tab w:val="left" w:pos="660"/>
        </w:tabs>
        <w:ind w:hanging="240"/>
        <w:rPr>
          <w:rFonts w:ascii="Courier New" w:hAnsi="Courier New" w:cs="Courier New"/>
          <w:sz w:val="18"/>
          <w:szCs w:val="18"/>
        </w:rPr>
      </w:pPr>
      <w:r>
        <w:t>A.</w:t>
      </w:r>
      <w:r>
        <w:tab/>
        <w:t xml:space="preserve">   </w:t>
      </w:r>
      <w:r w:rsidRPr="002350B5">
        <w:rPr>
          <w:rFonts w:ascii="Courier New" w:hAnsi="Courier New" w:cs="Courier New"/>
          <w:sz w:val="18"/>
          <w:szCs w:val="18"/>
        </w:rPr>
        <w:t>while (x &lt;= y){</w:t>
      </w:r>
      <w:r w:rsidRPr="002350B5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350B5">
        <w:rPr>
          <w:rFonts w:ascii="Courier New" w:hAnsi="Courier New" w:cs="Courier New"/>
          <w:sz w:val="18"/>
          <w:szCs w:val="18"/>
        </w:rPr>
        <w:t>if (x &gt; 0)</w:t>
      </w:r>
      <w:r w:rsidRPr="002350B5">
        <w:rPr>
          <w:rFonts w:ascii="Courier New" w:hAnsi="Courier New" w:cs="Courier New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350B5">
        <w:rPr>
          <w:rFonts w:ascii="Courier New" w:hAnsi="Courier New" w:cs="Courier New"/>
          <w:sz w:val="18"/>
          <w:szCs w:val="18"/>
        </w:rPr>
        <w:t>System.out.println (x);</w:t>
      </w:r>
      <w:r w:rsidRPr="002350B5"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2350B5">
        <w:rPr>
          <w:rFonts w:ascii="Courier New" w:hAnsi="Courier New" w:cs="Courier New"/>
          <w:sz w:val="18"/>
          <w:szCs w:val="18"/>
        </w:rPr>
        <w:t xml:space="preserve"> x = x + 1;</w:t>
      </w:r>
      <w:r w:rsidRPr="002350B5">
        <w:rPr>
          <w:rFonts w:ascii="Courier New" w:hAnsi="Courier New" w:cs="Courier New"/>
          <w:sz w:val="18"/>
          <w:szCs w:val="18"/>
        </w:rPr>
        <w:br/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350B5">
        <w:rPr>
          <w:rFonts w:ascii="Courier New" w:hAnsi="Courier New" w:cs="Courier New"/>
          <w:sz w:val="18"/>
          <w:szCs w:val="18"/>
        </w:rPr>
        <w:t>}</w:t>
      </w:r>
    </w:p>
    <w:p w:rsidR="003B3B0A" w:rsidRPr="008D037B" w:rsidRDefault="003B3B0A" w:rsidP="006417B8">
      <w:pPr>
        <w:pStyle w:val="EOC-LL-S"/>
        <w:ind w:hanging="240"/>
        <w:rPr>
          <w:rFonts w:ascii="Courier New" w:hAnsi="Courier New" w:cs="Courier New"/>
          <w:sz w:val="18"/>
          <w:szCs w:val="18"/>
        </w:rPr>
      </w:pPr>
      <w:r>
        <w:tab/>
        <w:t>B.</w:t>
      </w:r>
      <w:r>
        <w:tab/>
        <w:t xml:space="preserve">   </w:t>
      </w:r>
      <w:r w:rsidRPr="008D037B">
        <w:rPr>
          <w:rFonts w:ascii="Courier New" w:hAnsi="Courier New" w:cs="Courier New"/>
          <w:sz w:val="18"/>
          <w:szCs w:val="18"/>
        </w:rPr>
        <w:t>int product = 1;</w:t>
      </w:r>
      <w:r w:rsidRPr="008D037B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8D037B">
        <w:rPr>
          <w:rFonts w:ascii="Courier New" w:hAnsi="Courier New" w:cs="Courier New"/>
          <w:sz w:val="18"/>
          <w:szCs w:val="18"/>
        </w:rPr>
        <w:t>while (x &lt;= y){</w:t>
      </w:r>
      <w:r w:rsidRPr="008D037B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8D037B">
        <w:rPr>
          <w:rFonts w:ascii="Courier New" w:hAnsi="Courier New" w:cs="Courier New"/>
          <w:sz w:val="18"/>
          <w:szCs w:val="18"/>
        </w:rPr>
        <w:t>product = product * (x * x);</w:t>
      </w:r>
      <w:r w:rsidRPr="008D037B">
        <w:rPr>
          <w:rFonts w:ascii="Courier New" w:hAnsi="Courier New" w:cs="Courier New"/>
          <w:sz w:val="18"/>
          <w:szCs w:val="18"/>
        </w:rPr>
        <w:br/>
        <w:t xml:space="preserve">    x = x + 1;</w:t>
      </w:r>
      <w:r w:rsidRPr="008D037B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8D037B">
        <w:rPr>
          <w:rFonts w:ascii="Courier New" w:hAnsi="Courier New" w:cs="Courier New"/>
          <w:sz w:val="18"/>
          <w:szCs w:val="18"/>
        </w:rPr>
        <w:t>}</w:t>
      </w:r>
      <w:r w:rsidRPr="008D037B">
        <w:rPr>
          <w:rFonts w:ascii="Courier New" w:hAnsi="Courier New" w:cs="Courier New"/>
          <w:sz w:val="18"/>
          <w:szCs w:val="18"/>
        </w:rPr>
        <w:br/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8D037B">
        <w:rPr>
          <w:rFonts w:ascii="Courier New" w:hAnsi="Courier New" w:cs="Courier New"/>
          <w:sz w:val="18"/>
          <w:szCs w:val="18"/>
        </w:rPr>
        <w:t>System.out.println (product);</w:t>
      </w:r>
    </w:p>
    <w:p w:rsidR="003B3B0A" w:rsidRPr="008D037B" w:rsidRDefault="003B3B0A" w:rsidP="006417B8">
      <w:pPr>
        <w:pStyle w:val="EOC-LL-S"/>
        <w:tabs>
          <w:tab w:val="clear" w:pos="900"/>
          <w:tab w:val="left" w:pos="4620"/>
        </w:tabs>
        <w:spacing w:after="120"/>
        <w:ind w:left="907" w:hanging="247"/>
        <w:rPr>
          <w:rFonts w:ascii="Courier New" w:hAnsi="Courier New" w:cs="Courier New"/>
          <w:sz w:val="18"/>
          <w:szCs w:val="18"/>
        </w:rPr>
      </w:pPr>
      <w:r>
        <w:tab/>
        <w:t>C.</w:t>
      </w:r>
      <w:r>
        <w:tab/>
        <w:t xml:space="preserve">  </w:t>
      </w:r>
      <w:r w:rsidRPr="008D037B">
        <w:rPr>
          <w:rFonts w:ascii="Courier New" w:hAnsi="Courier New" w:cs="Courier New"/>
          <w:sz w:val="18"/>
          <w:szCs w:val="18"/>
        </w:rPr>
        <w:t xml:space="preserve"> while (y &gt;= 0){</w:t>
      </w:r>
      <w:r w:rsidRPr="008D037B">
        <w:rPr>
          <w:rFonts w:ascii="Courier New" w:hAnsi="Courier New" w:cs="Courier New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   </w:t>
      </w:r>
      <w:r w:rsidRPr="008D037B">
        <w:rPr>
          <w:rFonts w:ascii="Courier New" w:hAnsi="Courier New" w:cs="Courier New"/>
          <w:sz w:val="18"/>
          <w:szCs w:val="18"/>
        </w:rPr>
        <w:t>System.out.println (y);</w:t>
      </w:r>
      <w:r w:rsidRPr="008D037B">
        <w:rPr>
          <w:rFonts w:ascii="Courier New" w:hAnsi="Courier New" w:cs="Courier New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    </w:t>
      </w:r>
      <w:r w:rsidRPr="008D037B">
        <w:rPr>
          <w:rFonts w:ascii="Courier New" w:hAnsi="Courier New" w:cs="Courier New"/>
          <w:sz w:val="18"/>
          <w:szCs w:val="18"/>
        </w:rPr>
        <w:t>y = y - 1;</w:t>
      </w:r>
      <w:r w:rsidRPr="008D037B">
        <w:rPr>
          <w:rFonts w:ascii="Courier New" w:hAnsi="Courier New" w:cs="Courier New"/>
          <w:sz w:val="18"/>
          <w:szCs w:val="18"/>
        </w:rPr>
        <w:br/>
        <w:t xml:space="preserve">    }</w:t>
      </w:r>
    </w:p>
    <w:p w:rsidR="003B3B0A" w:rsidRDefault="003B3B0A" w:rsidP="006417B8">
      <w:pPr>
        <w:numPr>
          <w:ilvl w:val="0"/>
          <w:numId w:val="10"/>
        </w:numPr>
      </w:pPr>
    </w:p>
    <w:p w:rsidR="003B3B0A" w:rsidRPr="006752F5" w:rsidRDefault="003B3B0A" w:rsidP="006417B8">
      <w:pPr>
        <w:pStyle w:val="EOC-NL-S"/>
        <w:tabs>
          <w:tab w:val="clear" w:pos="990"/>
        </w:tabs>
        <w:ind w:left="0" w:firstLine="0"/>
        <w:rPr>
          <w:rFonts w:ascii="Courier New" w:hAnsi="Courier New" w:cs="Courier New"/>
          <w:b w:val="0"/>
          <w:noProof/>
          <w:color w:val="auto"/>
          <w:kern w:val="0"/>
          <w:sz w:val="18"/>
          <w:szCs w:val="18"/>
        </w:rPr>
      </w:pPr>
      <w:r w:rsidRPr="00031392">
        <w:rPr>
          <w:rFonts w:ascii="Courier" w:hAnsi="Courier"/>
          <w:b w:val="0"/>
          <w:noProof/>
          <w:color w:val="auto"/>
          <w:kern w:val="0"/>
        </w:rPr>
        <w:t xml:space="preserve">    </w:t>
      </w:r>
      <w:r>
        <w:rPr>
          <w:rFonts w:ascii="Courier" w:hAnsi="Courier"/>
          <w:b w:val="0"/>
          <w:noProof/>
          <w:color w:val="auto"/>
          <w:kern w:val="0"/>
        </w:rPr>
        <w:t xml:space="preserve"> </w:t>
      </w:r>
      <w:r w:rsidRPr="00534AB8">
        <w:rPr>
          <w:b w:val="0"/>
          <w:noProof/>
          <w:color w:val="auto"/>
          <w:kern w:val="0"/>
        </w:rPr>
        <w:t>A.</w:t>
      </w:r>
      <w:r w:rsidRPr="00031392">
        <w:rPr>
          <w:rFonts w:ascii="Courier" w:hAnsi="Courier"/>
          <w:b w:val="0"/>
          <w:noProof/>
          <w:color w:val="auto"/>
          <w:kern w:val="0"/>
        </w:rPr>
        <w:t xml:space="preserve"> </w:t>
      </w:r>
      <w:r>
        <w:rPr>
          <w:rFonts w:ascii="Courier" w:hAnsi="Courier"/>
          <w:b w:val="0"/>
          <w:noProof/>
          <w:color w:val="auto"/>
          <w:kern w:val="0"/>
        </w:rPr>
        <w:t xml:space="preserve"> </w:t>
      </w:r>
      <w:r w:rsidRPr="006752F5">
        <w:rPr>
          <w:rFonts w:ascii="Courier New" w:hAnsi="Courier New" w:cs="Courier New"/>
          <w:b w:val="0"/>
          <w:noProof/>
          <w:color w:val="auto"/>
          <w:kern w:val="0"/>
          <w:sz w:val="18"/>
          <w:szCs w:val="18"/>
        </w:rPr>
        <w:t>if (x &gt; y)</w:t>
      </w:r>
    </w:p>
    <w:p w:rsidR="003B3B0A" w:rsidRPr="006752F5" w:rsidRDefault="003B3B0A" w:rsidP="006417B8">
      <w:pPr>
        <w:pStyle w:val="NL"/>
        <w:ind w:left="0"/>
        <w:rPr>
          <w:rFonts w:ascii="Courier New" w:hAnsi="Courier New" w:cs="Courier New"/>
          <w:b w:val="0"/>
          <w:i w:val="0"/>
          <w:noProof/>
          <w:sz w:val="18"/>
          <w:szCs w:val="18"/>
        </w:rPr>
      </w:pP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       </w:t>
      </w:r>
      <w:r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 </w:t>
      </w: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>System.out.println(x);</w:t>
      </w:r>
    </w:p>
    <w:p w:rsidR="003B3B0A" w:rsidRPr="006752F5" w:rsidRDefault="003B3B0A" w:rsidP="006417B8">
      <w:pPr>
        <w:pStyle w:val="NL"/>
        <w:ind w:left="0"/>
        <w:rPr>
          <w:rFonts w:ascii="Courier New" w:hAnsi="Courier New" w:cs="Courier New"/>
          <w:b w:val="0"/>
          <w:i w:val="0"/>
          <w:noProof/>
          <w:sz w:val="18"/>
          <w:szCs w:val="18"/>
        </w:rPr>
      </w:pP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     </w:t>
      </w:r>
      <w:r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</w:t>
      </w: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>else</w:t>
      </w:r>
    </w:p>
    <w:p w:rsidR="003B3B0A" w:rsidRPr="006752F5" w:rsidRDefault="003B3B0A" w:rsidP="006417B8">
      <w:pPr>
        <w:pStyle w:val="NL"/>
        <w:ind w:left="0"/>
        <w:rPr>
          <w:rFonts w:ascii="Courier New" w:hAnsi="Courier New" w:cs="Courier New"/>
          <w:b w:val="0"/>
          <w:i w:val="0"/>
          <w:noProof/>
          <w:sz w:val="18"/>
          <w:szCs w:val="18"/>
        </w:rPr>
      </w:pP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       </w:t>
      </w:r>
      <w:r>
        <w:rPr>
          <w:rFonts w:ascii="Courier New" w:hAnsi="Courier New" w:cs="Courier New"/>
          <w:b w:val="0"/>
          <w:i w:val="0"/>
          <w:noProof/>
          <w:sz w:val="18"/>
          <w:szCs w:val="18"/>
        </w:rPr>
        <w:t xml:space="preserve">    </w:t>
      </w:r>
      <w:r w:rsidRPr="006752F5">
        <w:rPr>
          <w:rFonts w:ascii="Courier New" w:hAnsi="Courier New" w:cs="Courier New"/>
          <w:b w:val="0"/>
          <w:i w:val="0"/>
          <w:noProof/>
          <w:sz w:val="18"/>
          <w:szCs w:val="18"/>
        </w:rPr>
        <w:t>System.out.println(y);</w:t>
      </w:r>
    </w:p>
    <w:p w:rsidR="003B3B0A" w:rsidRDefault="003B3B0A" w:rsidP="006417B8">
      <w:pPr>
        <w:pStyle w:val="EOC-NL-S"/>
        <w:tabs>
          <w:tab w:val="clear" w:pos="990"/>
        </w:tabs>
        <w:ind w:left="0" w:firstLine="0"/>
        <w:rPr>
          <w:rFonts w:ascii="Courier" w:hAnsi="Courier"/>
          <w:b w:val="0"/>
          <w:noProof/>
          <w:color w:val="auto"/>
          <w:kern w:val="0"/>
        </w:rPr>
      </w:pPr>
      <w:r w:rsidRPr="00031392">
        <w:rPr>
          <w:rFonts w:ascii="Courier" w:hAnsi="Courier"/>
          <w:b w:val="0"/>
          <w:noProof/>
          <w:color w:val="auto"/>
          <w:kern w:val="0"/>
        </w:rPr>
        <w:t xml:space="preserve">    </w:t>
      </w:r>
      <w:r>
        <w:rPr>
          <w:rFonts w:ascii="Courier" w:hAnsi="Courier"/>
          <w:b w:val="0"/>
          <w:noProof/>
          <w:color w:val="auto"/>
          <w:kern w:val="0"/>
        </w:rPr>
        <w:t xml:space="preserve"> </w:t>
      </w:r>
      <w:r w:rsidRPr="00534AB8">
        <w:rPr>
          <w:b w:val="0"/>
          <w:noProof/>
          <w:color w:val="auto"/>
          <w:kern w:val="0"/>
        </w:rPr>
        <w:t>B.</w:t>
      </w:r>
      <w:r w:rsidRPr="00031392">
        <w:rPr>
          <w:rFonts w:ascii="Courier" w:hAnsi="Courier"/>
          <w:b w:val="0"/>
          <w:noProof/>
          <w:color w:val="auto"/>
          <w:kern w:val="0"/>
        </w:rPr>
        <w:t xml:space="preserve"> </w:t>
      </w:r>
      <w:r>
        <w:rPr>
          <w:rFonts w:ascii="Courier" w:hAnsi="Courier"/>
          <w:b w:val="0"/>
          <w:noProof/>
          <w:color w:val="auto"/>
          <w:kern w:val="0"/>
        </w:rPr>
        <w:t xml:space="preserve"> </w:t>
      </w:r>
      <w:r w:rsidRPr="00534AB8">
        <w:rPr>
          <w:rFonts w:ascii="Courier New" w:hAnsi="Courier New" w:cs="Courier New"/>
          <w:b w:val="0"/>
          <w:noProof/>
          <w:color w:val="auto"/>
          <w:kern w:val="0"/>
          <w:sz w:val="18"/>
          <w:szCs w:val="18"/>
        </w:rPr>
        <w:t>System.out.println(Math.max(x, y));</w:t>
      </w:r>
    </w:p>
    <w:p w:rsidR="003B3B0A" w:rsidRPr="00031392" w:rsidRDefault="003B3B0A" w:rsidP="006417B8">
      <w:pPr>
        <w:pStyle w:val="EOC-LL-S"/>
        <w:tabs>
          <w:tab w:val="clear" w:pos="900"/>
          <w:tab w:val="left" w:pos="770"/>
          <w:tab w:val="left" w:pos="880"/>
        </w:tabs>
        <w:spacing w:after="120"/>
        <w:ind w:left="0" w:firstLine="0"/>
      </w:pPr>
    </w:p>
    <w:sectPr w:rsidR="003B3B0A" w:rsidRPr="00031392" w:rsidSect="003B3B0A">
      <w:headerReference w:type="default" r:id="rId7"/>
      <w:footerReference w:type="default" r:id="rId8"/>
      <w:type w:val="oddPage"/>
      <w:pgSz w:w="12240" w:h="15840"/>
      <w:pgMar w:top="1800" w:right="1800" w:bottom="1440" w:left="180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B0A" w:rsidRDefault="003B3B0A">
      <w:r>
        <w:separator/>
      </w:r>
    </w:p>
  </w:endnote>
  <w:endnote w:type="continuationSeparator" w:id="1">
    <w:p w:rsidR="003B3B0A" w:rsidRDefault="003B3B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0A" w:rsidRDefault="003B3B0A">
    <w:pPr>
      <w:pStyle w:val="Footer"/>
      <w:rPr>
        <w:sz w:val="20"/>
      </w:rPr>
    </w:pPr>
    <w: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6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B0A" w:rsidRDefault="003B3B0A">
      <w:r>
        <w:separator/>
      </w:r>
    </w:p>
  </w:footnote>
  <w:footnote w:type="continuationSeparator" w:id="1">
    <w:p w:rsidR="003B3B0A" w:rsidRDefault="003B3B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3B0A" w:rsidRDefault="003B3B0A">
    <w:pPr>
      <w:pStyle w:val="Header"/>
      <w:rPr>
        <w:sz w:val="20"/>
      </w:rPr>
    </w:pPr>
    <w:r>
      <w:rPr>
        <w:sz w:val="20"/>
      </w:rPr>
      <w:t>Fundamentals of Java</w:t>
    </w:r>
    <w:r>
      <w:rPr>
        <w:sz w:val="20"/>
      </w:rPr>
      <w:tab/>
    </w:r>
    <w:r>
      <w:rPr>
        <w:sz w:val="20"/>
      </w:rPr>
      <w:tab/>
    </w:r>
    <w:r>
      <w:rPr>
        <w:sz w:val="20"/>
        <w:szCs w:val="20"/>
      </w:rPr>
      <w:t>Chapter 4: Introduction to Control Statements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B1BC0F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2EB1CB8"/>
    <w:multiLevelType w:val="hybridMultilevel"/>
    <w:tmpl w:val="E7FC621E"/>
    <w:lvl w:ilvl="0" w:tplc="56A2FE6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>
    <w:nsid w:val="04BE17B0"/>
    <w:multiLevelType w:val="hybridMultilevel"/>
    <w:tmpl w:val="BFFA7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06DF43BC"/>
    <w:multiLevelType w:val="hybridMultilevel"/>
    <w:tmpl w:val="3484FC06"/>
    <w:lvl w:ilvl="0" w:tplc="F806B6E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09117BF8"/>
    <w:multiLevelType w:val="multilevel"/>
    <w:tmpl w:val="E1C6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B655AEF"/>
    <w:multiLevelType w:val="hybridMultilevel"/>
    <w:tmpl w:val="7DCEA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0DC45306"/>
    <w:multiLevelType w:val="multilevel"/>
    <w:tmpl w:val="7DCEA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D3B186B"/>
    <w:multiLevelType w:val="multilevel"/>
    <w:tmpl w:val="54BC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2FD6E22"/>
    <w:multiLevelType w:val="multilevel"/>
    <w:tmpl w:val="54BC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A931558"/>
    <w:multiLevelType w:val="hybridMultilevel"/>
    <w:tmpl w:val="F8F8C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3F4BD8"/>
    <w:multiLevelType w:val="multilevel"/>
    <w:tmpl w:val="54BC1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2B4A5F26"/>
    <w:multiLevelType w:val="hybridMultilevel"/>
    <w:tmpl w:val="23E42A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F5E73ED"/>
    <w:multiLevelType w:val="multilevel"/>
    <w:tmpl w:val="C01A5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80CD4"/>
    <w:multiLevelType w:val="hybridMultilevel"/>
    <w:tmpl w:val="9774B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95EE3EC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>
    <w:nsid w:val="43F7303B"/>
    <w:multiLevelType w:val="hybridMultilevel"/>
    <w:tmpl w:val="F31ABC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4F409DE"/>
    <w:multiLevelType w:val="hybridMultilevel"/>
    <w:tmpl w:val="6730023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7">
    <w:nsid w:val="4C1F016B"/>
    <w:multiLevelType w:val="multilevel"/>
    <w:tmpl w:val="D36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4CC27024"/>
    <w:multiLevelType w:val="hybridMultilevel"/>
    <w:tmpl w:val="BBE030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DC374E5"/>
    <w:multiLevelType w:val="hybridMultilevel"/>
    <w:tmpl w:val="6BD07842"/>
    <w:lvl w:ilvl="0" w:tplc="E65C066A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  <w:rPr>
        <w:rFonts w:cs="Times New Roman"/>
      </w:rPr>
    </w:lvl>
  </w:abstractNum>
  <w:abstractNum w:abstractNumId="20">
    <w:nsid w:val="4EF83869"/>
    <w:multiLevelType w:val="hybridMultilevel"/>
    <w:tmpl w:val="B3C62A4E"/>
    <w:lvl w:ilvl="0" w:tplc="73ECC25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1C35B11"/>
    <w:multiLevelType w:val="hybridMultilevel"/>
    <w:tmpl w:val="75FCB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C80871E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54F625DC"/>
    <w:multiLevelType w:val="hybridMultilevel"/>
    <w:tmpl w:val="54BC10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91A0243"/>
    <w:multiLevelType w:val="singleLevel"/>
    <w:tmpl w:val="CE3AFB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B313315"/>
    <w:multiLevelType w:val="hybridMultilevel"/>
    <w:tmpl w:val="E1C62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64FE24D8"/>
    <w:multiLevelType w:val="hybridMultilevel"/>
    <w:tmpl w:val="FB9C4A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>
    <w:nsid w:val="694F57B9"/>
    <w:multiLevelType w:val="hybridMultilevel"/>
    <w:tmpl w:val="2FA0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A33D8"/>
    <w:multiLevelType w:val="hybridMultilevel"/>
    <w:tmpl w:val="C01A5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72D5295F"/>
    <w:multiLevelType w:val="hybridMultilevel"/>
    <w:tmpl w:val="C28853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A25362C"/>
    <w:multiLevelType w:val="multilevel"/>
    <w:tmpl w:val="23E42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D711F2E"/>
    <w:multiLevelType w:val="hybridMultilevel"/>
    <w:tmpl w:val="D362CE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5">
    <w:abstractNumId w:val="23"/>
  </w:num>
  <w:num w:numId="6">
    <w:abstractNumId w:val="23"/>
  </w:num>
  <w:num w:numId="7">
    <w:abstractNumId w:val="10"/>
  </w:num>
  <w:num w:numId="8">
    <w:abstractNumId w:val="26"/>
  </w:num>
  <w:num w:numId="9">
    <w:abstractNumId w:val="15"/>
  </w:num>
  <w:num w:numId="10">
    <w:abstractNumId w:val="21"/>
  </w:num>
  <w:num w:numId="11">
    <w:abstractNumId w:val="16"/>
  </w:num>
  <w:num w:numId="12">
    <w:abstractNumId w:val="25"/>
  </w:num>
  <w:num w:numId="13">
    <w:abstractNumId w:val="19"/>
  </w:num>
  <w:num w:numId="14">
    <w:abstractNumId w:val="3"/>
  </w:num>
  <w:num w:numId="15">
    <w:abstractNumId w:val="18"/>
  </w:num>
  <w:num w:numId="16">
    <w:abstractNumId w:val="24"/>
  </w:num>
  <w:num w:numId="17">
    <w:abstractNumId w:val="14"/>
  </w:num>
  <w:num w:numId="18">
    <w:abstractNumId w:val="28"/>
  </w:num>
  <w:num w:numId="19">
    <w:abstractNumId w:val="27"/>
  </w:num>
  <w:num w:numId="20">
    <w:abstractNumId w:val="4"/>
  </w:num>
  <w:num w:numId="21">
    <w:abstractNumId w:val="5"/>
  </w:num>
  <w:num w:numId="22">
    <w:abstractNumId w:val="12"/>
  </w:num>
  <w:num w:numId="23">
    <w:abstractNumId w:val="29"/>
  </w:num>
  <w:num w:numId="24">
    <w:abstractNumId w:val="30"/>
  </w:num>
  <w:num w:numId="25">
    <w:abstractNumId w:val="2"/>
  </w:num>
  <w:num w:numId="26">
    <w:abstractNumId w:val="17"/>
  </w:num>
  <w:num w:numId="27">
    <w:abstractNumId w:val="6"/>
  </w:num>
  <w:num w:numId="28">
    <w:abstractNumId w:val="7"/>
  </w:num>
  <w:num w:numId="29">
    <w:abstractNumId w:val="22"/>
  </w:num>
  <w:num w:numId="30">
    <w:abstractNumId w:val="11"/>
  </w:num>
  <w:num w:numId="31">
    <w:abstractNumId w:val="8"/>
  </w:num>
  <w:num w:numId="32">
    <w:abstractNumId w:val="9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attachedTemplate r:id="rId1"/>
  <w:stylePaneFormatFilter w:val="3F01"/>
  <w:defaultTabStop w:val="720"/>
  <w:drawingGridHorizontalSpacing w:val="110"/>
  <w:drawingGridVerticalSpacing w:val="299"/>
  <w:displayHorizont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76C6"/>
    <w:rsid w:val="00031392"/>
    <w:rsid w:val="000D16E1"/>
    <w:rsid w:val="00147DCF"/>
    <w:rsid w:val="00172668"/>
    <w:rsid w:val="00197956"/>
    <w:rsid w:val="001B5643"/>
    <w:rsid w:val="002350B5"/>
    <w:rsid w:val="002D7FAE"/>
    <w:rsid w:val="003B3B0A"/>
    <w:rsid w:val="004754B5"/>
    <w:rsid w:val="00534AB8"/>
    <w:rsid w:val="005A2C80"/>
    <w:rsid w:val="005A6B43"/>
    <w:rsid w:val="006417B8"/>
    <w:rsid w:val="006752F5"/>
    <w:rsid w:val="00703B17"/>
    <w:rsid w:val="007A29CE"/>
    <w:rsid w:val="008D037B"/>
    <w:rsid w:val="00976F6E"/>
    <w:rsid w:val="00B24617"/>
    <w:rsid w:val="00D619EA"/>
    <w:rsid w:val="00E2669E"/>
    <w:rsid w:val="00F015CC"/>
    <w:rsid w:val="00F25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after="240"/>
      <w:outlineLvl w:val="0"/>
    </w:pPr>
    <w:rPr>
      <w:b/>
      <w:bCs/>
      <w:smallCaps/>
      <w:sz w:val="36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spacing w:before="240"/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mallCaps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7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7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7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72E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ListBullet">
    <w:name w:val="List Bullet"/>
    <w:basedOn w:val="Normal"/>
    <w:autoRedefine/>
    <w:uiPriority w:val="99"/>
    <w:pPr>
      <w:numPr>
        <w:numId w:val="3"/>
      </w:numPr>
    </w:pPr>
  </w:style>
  <w:style w:type="paragraph" w:customStyle="1" w:styleId="EOCHeadRevQuest">
    <w:name w:val="EOC Head Rev Quest"/>
    <w:next w:val="Normal"/>
    <w:uiPriority w:val="99"/>
    <w:pPr>
      <w:pBdr>
        <w:bottom w:val="single" w:sz="6" w:space="0" w:color="auto"/>
      </w:pBdr>
      <w:spacing w:before="400"/>
    </w:pPr>
    <w:rPr>
      <w:rFonts w:ascii="New York" w:hAnsi="New York"/>
      <w:caps/>
      <w:sz w:val="40"/>
      <w:szCs w:val="20"/>
    </w:rPr>
  </w:style>
  <w:style w:type="paragraph" w:styleId="BodyText">
    <w:name w:val="Body Text"/>
    <w:basedOn w:val="Normal"/>
    <w:link w:val="BodyTextChar"/>
    <w:uiPriority w:val="99"/>
  </w:style>
  <w:style w:type="character" w:customStyle="1" w:styleId="BodyTextChar">
    <w:name w:val="Body Text Char"/>
    <w:basedOn w:val="DefaultParagraphFont"/>
    <w:link w:val="BodyText"/>
    <w:uiPriority w:val="99"/>
    <w:semiHidden/>
    <w:rsid w:val="003B472E"/>
    <w:rPr>
      <w:sz w:val="24"/>
      <w:szCs w:val="24"/>
    </w:rPr>
  </w:style>
  <w:style w:type="paragraph" w:customStyle="1" w:styleId="NumList">
    <w:name w:val="Num List"/>
    <w:basedOn w:val="BodyText"/>
    <w:uiPriority w:val="99"/>
    <w:pPr>
      <w:ind w:left="360" w:hanging="3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472E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72E"/>
    <w:rPr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customStyle="1" w:styleId="B-HeadTitle">
    <w:name w:val="B-Head Title"/>
    <w:basedOn w:val="A-HeadTitle"/>
    <w:next w:val="BodyText"/>
    <w:uiPriority w:val="99"/>
    <w:rPr>
      <w:sz w:val="24"/>
    </w:rPr>
  </w:style>
  <w:style w:type="paragraph" w:customStyle="1" w:styleId="A-HeadTitle">
    <w:name w:val="A-Head Title"/>
    <w:basedOn w:val="Heading3"/>
    <w:uiPriority w:val="99"/>
    <w:pPr>
      <w:spacing w:before="180"/>
    </w:pPr>
    <w:rPr>
      <w:bCs w:val="0"/>
      <w:i/>
      <w:iCs/>
      <w:smallCaps w:val="0"/>
      <w:sz w:val="28"/>
    </w:rPr>
  </w:style>
  <w:style w:type="paragraph" w:customStyle="1" w:styleId="Tip">
    <w:name w:val="Tip"/>
    <w:basedOn w:val="B-HeadTitle"/>
    <w:next w:val="BodyText"/>
    <w:uiPriority w:val="99"/>
    <w:rPr>
      <w:b w:val="0"/>
    </w:rPr>
  </w:style>
  <w:style w:type="character" w:customStyle="1" w:styleId="EOC-TFChar">
    <w:name w:val="EOC-T/F Char"/>
    <w:basedOn w:val="DefaultParagraphFont"/>
    <w:uiPriority w:val="99"/>
    <w:rPr>
      <w:rFonts w:ascii="New York" w:hAnsi="New York" w:cs="Times New Roman"/>
      <w:sz w:val="22"/>
      <w:lang w:val="en-US" w:eastAsia="en-US" w:bidi="ar-SA"/>
    </w:rPr>
  </w:style>
  <w:style w:type="paragraph" w:customStyle="1" w:styleId="NL">
    <w:name w:val="NL"/>
    <w:uiPriority w:val="99"/>
    <w:pPr>
      <w:tabs>
        <w:tab w:val="right" w:pos="360"/>
        <w:tab w:val="left" w:pos="540"/>
      </w:tabs>
      <w:spacing w:after="120"/>
      <w:ind w:left="547"/>
    </w:pPr>
    <w:rPr>
      <w:b/>
      <w:i/>
      <w:szCs w:val="20"/>
    </w:rPr>
  </w:style>
  <w:style w:type="paragraph" w:customStyle="1" w:styleId="EOC-LL-S">
    <w:name w:val="EOC-LL-S"/>
    <w:uiPriority w:val="99"/>
    <w:pPr>
      <w:tabs>
        <w:tab w:val="right" w:pos="720"/>
        <w:tab w:val="left" w:pos="900"/>
        <w:tab w:val="left" w:pos="9000"/>
      </w:tabs>
      <w:spacing w:line="260" w:lineRule="exact"/>
      <w:ind w:left="900" w:hanging="900"/>
    </w:pPr>
    <w:rPr>
      <w:noProof/>
      <w:szCs w:val="20"/>
    </w:rPr>
  </w:style>
  <w:style w:type="paragraph" w:customStyle="1" w:styleId="EOC-NL">
    <w:name w:val="EOC-NL"/>
    <w:basedOn w:val="Normal"/>
    <w:next w:val="Heading4"/>
    <w:uiPriority w:val="99"/>
    <w:pPr>
      <w:tabs>
        <w:tab w:val="right" w:pos="160"/>
        <w:tab w:val="left" w:pos="400"/>
        <w:tab w:val="left" w:pos="15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</w:tabs>
      <w:spacing w:before="260" w:line="260" w:lineRule="exact"/>
      <w:ind w:left="400" w:hanging="400"/>
    </w:pPr>
    <w:rPr>
      <w:rFonts w:ascii="Times" w:hAnsi="Times"/>
      <w:sz w:val="22"/>
      <w:szCs w:val="20"/>
    </w:rPr>
  </w:style>
  <w:style w:type="paragraph" w:customStyle="1" w:styleId="EOC-NL-S">
    <w:name w:val="EOC-NL-S"/>
    <w:basedOn w:val="Normal"/>
    <w:uiPriority w:val="99"/>
    <w:pPr>
      <w:tabs>
        <w:tab w:val="left" w:pos="540"/>
        <w:tab w:val="left" w:pos="990"/>
      </w:tabs>
      <w:spacing w:after="120" w:line="260" w:lineRule="exact"/>
      <w:ind w:left="990" w:hanging="990"/>
    </w:pPr>
    <w:rPr>
      <w:b/>
      <w:color w:val="000000"/>
      <w:kern w:val="28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2E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Meagan%20Putney\APM%20Documentation\Instructor%20Manual\I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IM Template.dot</Template>
  <TotalTime>0</TotalTime>
  <Pages>6</Pages>
  <Words>991</Words>
  <Characters>5655</Characters>
  <Application>Microsoft Office Outlook</Application>
  <DocSecurity>0</DocSecurity>
  <Lines>0</Lines>
  <Paragraphs>0</Paragraphs>
  <ScaleCrop>false</ScaleCrop>
  <Company>Custom Editorial Productions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1—Lesson Title Here in 16 pt</dc:title>
  <dc:subject/>
  <dc:creator>Meagan Walsh</dc:creator>
  <cp:keywords/>
  <dc:description/>
  <cp:lastModifiedBy>Amanda Lyons</cp:lastModifiedBy>
  <cp:revision>2</cp:revision>
  <cp:lastPrinted>2005-11-01T22:16:00Z</cp:lastPrinted>
  <dcterms:created xsi:type="dcterms:W3CDTF">2009-11-24T14:42:00Z</dcterms:created>
  <dcterms:modified xsi:type="dcterms:W3CDTF">2009-11-24T14:42:00Z</dcterms:modified>
</cp:coreProperties>
</file>